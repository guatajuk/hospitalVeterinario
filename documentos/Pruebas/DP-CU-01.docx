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847B1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  <w:bookmarkStart w:id="0" w:name="_GoBack"/>
    </w:p>
    <w:p w14:paraId="2122F21F" w14:textId="77777777" w:rsidR="00AF385A" w:rsidRPr="004A3E74" w:rsidRDefault="00AF385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3164"/>
        <w:gridCol w:w="3212"/>
      </w:tblGrid>
      <w:tr w:rsidR="008166EB" w:rsidRPr="004A3E74" w14:paraId="3536C7B8" w14:textId="77777777" w:rsidTr="008166EB">
        <w:tc>
          <w:tcPr>
            <w:tcW w:w="4366" w:type="dxa"/>
          </w:tcPr>
          <w:p w14:paraId="54AF582B" w14:textId="77777777" w:rsidR="008166EB" w:rsidRPr="004A3E74" w:rsidRDefault="008166EB" w:rsidP="00B468D4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Entradas</w:t>
            </w:r>
          </w:p>
        </w:tc>
        <w:tc>
          <w:tcPr>
            <w:tcW w:w="4367" w:type="dxa"/>
          </w:tcPr>
          <w:p w14:paraId="65D65059" w14:textId="77777777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Casos validos</w:t>
            </w:r>
          </w:p>
        </w:tc>
        <w:tc>
          <w:tcPr>
            <w:tcW w:w="4367" w:type="dxa"/>
          </w:tcPr>
          <w:p w14:paraId="69D5414B" w14:textId="08A4278A" w:rsidR="008166EB" w:rsidRPr="004A3E74" w:rsidRDefault="008166EB" w:rsidP="008166EB">
            <w:pPr>
              <w:pStyle w:val="bp"/>
              <w:spacing w:before="0" w:after="0"/>
              <w:rPr>
                <w:rFonts w:ascii="Arial" w:hAnsi="Arial"/>
                <w:b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Cas</w:t>
            </w:r>
            <w:r w:rsidR="00B25B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 xml:space="preserve">os </w:t>
            </w:r>
            <w:r w:rsidR="004A3E74" w:rsidRPr="004A3E74">
              <w:rPr>
                <w:rFonts w:ascii="Arial" w:hAnsi="Arial"/>
                <w:b/>
                <w:sz w:val="24"/>
                <w:szCs w:val="24"/>
                <w:lang w:val="es-ES_tradnl"/>
              </w:rPr>
              <w:t>inválidos</w:t>
            </w:r>
          </w:p>
        </w:tc>
      </w:tr>
      <w:tr w:rsidR="008166EB" w:rsidRPr="004A3E74" w14:paraId="62DD4EEF" w14:textId="77777777" w:rsidTr="008166EB">
        <w:tc>
          <w:tcPr>
            <w:tcW w:w="4366" w:type="dxa"/>
          </w:tcPr>
          <w:p w14:paraId="11989FC9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Documento propietario</w:t>
            </w:r>
          </w:p>
        </w:tc>
        <w:tc>
          <w:tcPr>
            <w:tcW w:w="4367" w:type="dxa"/>
          </w:tcPr>
          <w:p w14:paraId="27368F81" w14:textId="77777777" w:rsidR="008166EB" w:rsidRPr="004A3E74" w:rsidRDefault="00B25B74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1-texto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- Es un propietario existente</w:t>
            </w:r>
          </w:p>
        </w:tc>
        <w:tc>
          <w:tcPr>
            <w:tcW w:w="4367" w:type="dxa"/>
          </w:tcPr>
          <w:p w14:paraId="732C052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2-Texto-no existe en propietarios</w:t>
            </w:r>
          </w:p>
          <w:p w14:paraId="7ACE9955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1513BF8D" w14:textId="77777777" w:rsidTr="008166EB">
        <w:tc>
          <w:tcPr>
            <w:tcW w:w="4366" w:type="dxa"/>
          </w:tcPr>
          <w:p w14:paraId="5F2A06CE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367" w:type="dxa"/>
          </w:tcPr>
          <w:p w14:paraId="6A5400D3" w14:textId="77777777" w:rsidR="008166EB" w:rsidRPr="004A3E74" w:rsidRDefault="00D72A5D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3B07F63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="008B279F"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  <w:tr w:rsidR="001576BE" w:rsidRPr="004A3E74" w14:paraId="389C150C" w14:textId="77777777" w:rsidTr="008166EB">
        <w:tc>
          <w:tcPr>
            <w:tcW w:w="4366" w:type="dxa"/>
          </w:tcPr>
          <w:p w14:paraId="31A83BBF" w14:textId="77777777" w:rsidR="001576BE" w:rsidRPr="004A3E74" w:rsidRDefault="001576BE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Especie</w:t>
            </w:r>
          </w:p>
        </w:tc>
        <w:tc>
          <w:tcPr>
            <w:tcW w:w="4367" w:type="dxa"/>
          </w:tcPr>
          <w:p w14:paraId="1E08D8B8" w14:textId="77777777" w:rsidR="001576BE" w:rsidRPr="004A3E74" w:rsidRDefault="00104E15" w:rsidP="00D72A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6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546EC583" w14:textId="77777777" w:rsidR="001576BE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7</w:t>
            </w:r>
            <w:r w:rsidR="001576BE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2FBB7603" w14:textId="77777777" w:rsidTr="008166EB">
        <w:tc>
          <w:tcPr>
            <w:tcW w:w="4366" w:type="dxa"/>
          </w:tcPr>
          <w:p w14:paraId="56E03AC2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Raza</w:t>
            </w:r>
          </w:p>
        </w:tc>
        <w:tc>
          <w:tcPr>
            <w:tcW w:w="4367" w:type="dxa"/>
          </w:tcPr>
          <w:p w14:paraId="733B16AA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8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CE17111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9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8166EB" w:rsidRPr="004A3E74" w14:paraId="4F4577B9" w14:textId="77777777" w:rsidTr="008166EB">
        <w:tc>
          <w:tcPr>
            <w:tcW w:w="4366" w:type="dxa"/>
          </w:tcPr>
          <w:p w14:paraId="45AB2CF4" w14:textId="77777777" w:rsidR="008166EB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Sexo</w:t>
            </w:r>
          </w:p>
        </w:tc>
        <w:tc>
          <w:tcPr>
            <w:tcW w:w="4367" w:type="dxa"/>
          </w:tcPr>
          <w:p w14:paraId="52E85AA4" w14:textId="77777777" w:rsidR="008166EB" w:rsidRPr="004A3E74" w:rsidRDefault="00104E15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10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-texto</w:t>
            </w:r>
          </w:p>
        </w:tc>
        <w:tc>
          <w:tcPr>
            <w:tcW w:w="4367" w:type="dxa"/>
          </w:tcPr>
          <w:p w14:paraId="36EA22CA" w14:textId="77777777" w:rsidR="008166EB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B25B74" w:rsidRPr="004A3E74">
              <w:rPr>
                <w:rFonts w:ascii="Arial" w:hAnsi="Arial"/>
                <w:sz w:val="24"/>
                <w:szCs w:val="24"/>
                <w:lang w:val="es-ES_tradnl"/>
              </w:rPr>
              <w:t>-En blanco</w:t>
            </w:r>
          </w:p>
        </w:tc>
      </w:tr>
      <w:tr w:rsidR="00D72A5D" w:rsidRPr="004A3E74" w14:paraId="62E161DA" w14:textId="77777777" w:rsidTr="008166EB">
        <w:tc>
          <w:tcPr>
            <w:tcW w:w="4366" w:type="dxa"/>
          </w:tcPr>
          <w:p w14:paraId="370ED3F7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Edad</w:t>
            </w:r>
          </w:p>
        </w:tc>
        <w:tc>
          <w:tcPr>
            <w:tcW w:w="4367" w:type="dxa"/>
          </w:tcPr>
          <w:p w14:paraId="4EE689D0" w14:textId="6F9D0CCE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2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Numeric</w:t>
            </w:r>
            <w:r w:rsidR="00402388" w:rsidRPr="004A3E74">
              <w:rPr>
                <w:rFonts w:ascii="Arial" w:hAnsi="Arial"/>
                <w:sz w:val="24"/>
                <w:szCs w:val="24"/>
                <w:lang w:val="es-ES_tradnl"/>
              </w:rPr>
              <w:t xml:space="preserve">o 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&gt;</w:t>
            </w:r>
            <w:r w:rsidR="00A042AC" w:rsidRPr="004A3E74">
              <w:rPr>
                <w:rFonts w:ascii="Arial" w:hAnsi="Arial"/>
                <w:sz w:val="24"/>
                <w:szCs w:val="24"/>
                <w:lang w:val="es-ES_tradnl"/>
              </w:rPr>
              <w:t xml:space="preserve"> 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0</w:t>
            </w:r>
          </w:p>
        </w:tc>
        <w:tc>
          <w:tcPr>
            <w:tcW w:w="4367" w:type="dxa"/>
          </w:tcPr>
          <w:p w14:paraId="7D41DDA8" w14:textId="77777777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3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Numerico &lt;= 0</w:t>
            </w:r>
          </w:p>
        </w:tc>
      </w:tr>
      <w:tr w:rsidR="00D72A5D" w:rsidRPr="004A3E74" w14:paraId="0EE53543" w14:textId="77777777" w:rsidTr="008166EB">
        <w:tc>
          <w:tcPr>
            <w:tcW w:w="4366" w:type="dxa"/>
          </w:tcPr>
          <w:p w14:paraId="7B73D0B8" w14:textId="77777777" w:rsidR="00D72A5D" w:rsidRPr="004A3E74" w:rsidRDefault="00D72A5D" w:rsidP="00B468D4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Color</w:t>
            </w:r>
          </w:p>
        </w:tc>
        <w:tc>
          <w:tcPr>
            <w:tcW w:w="4367" w:type="dxa"/>
          </w:tcPr>
          <w:p w14:paraId="251B0B98" w14:textId="77777777" w:rsidR="00D72A5D" w:rsidRPr="004A3E74" w:rsidRDefault="00F343E3" w:rsidP="00104E15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4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D72A5D" w:rsidRPr="004A3E74">
              <w:rPr>
                <w:rFonts w:ascii="Arial" w:hAnsi="Arial"/>
                <w:sz w:val="24"/>
                <w:szCs w:val="24"/>
                <w:lang w:val="es-ES_tradnl"/>
              </w:rPr>
              <w:t>texto</w:t>
            </w:r>
          </w:p>
        </w:tc>
        <w:tc>
          <w:tcPr>
            <w:tcW w:w="4367" w:type="dxa"/>
          </w:tcPr>
          <w:p w14:paraId="19989DAA" w14:textId="77777777" w:rsidR="00D72A5D" w:rsidRPr="004A3E74" w:rsidRDefault="00F343E3" w:rsidP="00C72ADB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es-ES_tradnl"/>
              </w:rPr>
            </w:pP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1</w:t>
            </w:r>
            <w:r w:rsidR="00104E15" w:rsidRPr="004A3E74">
              <w:rPr>
                <w:rFonts w:ascii="Arial" w:hAnsi="Arial"/>
                <w:sz w:val="24"/>
                <w:szCs w:val="24"/>
                <w:lang w:val="es-ES_tradnl"/>
              </w:rPr>
              <w:t>5</w:t>
            </w:r>
            <w:r w:rsidRPr="004A3E74">
              <w:rPr>
                <w:rFonts w:ascii="Arial" w:hAnsi="Arial"/>
                <w:sz w:val="24"/>
                <w:szCs w:val="24"/>
                <w:lang w:val="es-ES_tradnl"/>
              </w:rPr>
              <w:t>-</w:t>
            </w:r>
            <w:r w:rsidR="00C72ADB" w:rsidRPr="004A3E74">
              <w:rPr>
                <w:rFonts w:ascii="Arial" w:hAnsi="Arial"/>
                <w:sz w:val="24"/>
                <w:szCs w:val="24"/>
                <w:lang w:val="es-ES_tradnl"/>
              </w:rPr>
              <w:t>en blanco</w:t>
            </w:r>
          </w:p>
        </w:tc>
      </w:tr>
    </w:tbl>
    <w:p w14:paraId="0A390F27" w14:textId="77777777" w:rsidR="008166EB" w:rsidRPr="004A3E74" w:rsidRDefault="008166EB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4A070D67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validos:</w:t>
      </w:r>
    </w:p>
    <w:p w14:paraId="0B9A1824" w14:textId="77777777" w:rsidR="00B25B74" w:rsidRPr="004A3E74" w:rsidRDefault="00C70C01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a) </w:t>
      </w:r>
      <w:r w:rsidRPr="004A3E74">
        <w:rPr>
          <w:rFonts w:ascii="Arial" w:hAnsi="Arial"/>
          <w:sz w:val="24"/>
          <w:szCs w:val="24"/>
          <w:lang w:val="es-ES_tradnl"/>
        </w:rPr>
        <w:t>1-</w:t>
      </w:r>
      <w:r w:rsidR="00F343E3" w:rsidRPr="004A3E74">
        <w:rPr>
          <w:rFonts w:ascii="Arial" w:hAnsi="Arial"/>
          <w:sz w:val="24"/>
          <w:szCs w:val="24"/>
          <w:lang w:val="es-ES_tradnl"/>
        </w:rPr>
        <w:t>4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6-8-10-12-14</w:t>
      </w:r>
    </w:p>
    <w:p w14:paraId="319CC9E3" w14:textId="77777777" w:rsidR="00577CA0" w:rsidRPr="004A3E74" w:rsidRDefault="00577CA0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66F9D4C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Casos no validos</w:t>
      </w:r>
      <w:r w:rsidR="00FF55D8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1964521A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b)  </w:t>
      </w:r>
      <w:r w:rsidR="009B1A9D" w:rsidRPr="004A3E74">
        <w:rPr>
          <w:rFonts w:ascii="Arial" w:hAnsi="Arial"/>
          <w:sz w:val="24"/>
          <w:szCs w:val="24"/>
          <w:lang w:val="es-ES_tradnl"/>
        </w:rPr>
        <w:t>2-</w:t>
      </w:r>
      <w:r w:rsidR="00104E15" w:rsidRPr="004A3E74">
        <w:rPr>
          <w:rFonts w:ascii="Arial" w:hAnsi="Arial"/>
          <w:sz w:val="24"/>
          <w:szCs w:val="24"/>
          <w:lang w:val="es-ES_tradnl"/>
        </w:rPr>
        <w:t>4-6-8-10-12-14</w:t>
      </w:r>
    </w:p>
    <w:p w14:paraId="38AE5C54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c)  </w:t>
      </w:r>
      <w:r w:rsidR="00104E15" w:rsidRPr="004A3E74">
        <w:rPr>
          <w:rFonts w:ascii="Arial" w:hAnsi="Arial"/>
          <w:sz w:val="24"/>
          <w:szCs w:val="24"/>
          <w:lang w:val="es-ES_tradnl"/>
        </w:rPr>
        <w:t>3-4-6-8-10-12-14</w:t>
      </w:r>
    </w:p>
    <w:p w14:paraId="1418D4CA" w14:textId="77777777" w:rsidR="00104E15" w:rsidRPr="004A3E74" w:rsidRDefault="009B1A9D" w:rsidP="00104E15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d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Pr="004A3E74">
        <w:rPr>
          <w:rFonts w:ascii="Arial" w:hAnsi="Arial"/>
          <w:sz w:val="24"/>
          <w:szCs w:val="24"/>
          <w:lang w:val="es-ES_tradnl"/>
        </w:rPr>
        <w:t xml:space="preserve">  1-5-</w:t>
      </w:r>
      <w:r w:rsidR="00104E15" w:rsidRPr="004A3E74">
        <w:rPr>
          <w:rFonts w:ascii="Arial" w:hAnsi="Arial"/>
          <w:sz w:val="24"/>
          <w:szCs w:val="24"/>
          <w:lang w:val="es-ES_tradnl"/>
        </w:rPr>
        <w:t>6-8-10-12-14</w:t>
      </w:r>
    </w:p>
    <w:p w14:paraId="17A80DCC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e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1-</w:t>
      </w:r>
      <w:r w:rsidR="00104E15" w:rsidRPr="004A3E74">
        <w:rPr>
          <w:rFonts w:ascii="Arial" w:hAnsi="Arial"/>
          <w:sz w:val="24"/>
          <w:szCs w:val="24"/>
          <w:lang w:val="es-ES_tradnl"/>
        </w:rPr>
        <w:t>4-7-8-10-12-14</w:t>
      </w:r>
    </w:p>
    <w:p w14:paraId="2525F85E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f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104E15" w:rsidRPr="004A3E74">
        <w:rPr>
          <w:rFonts w:ascii="Arial" w:hAnsi="Arial"/>
          <w:sz w:val="24"/>
          <w:szCs w:val="24"/>
          <w:lang w:val="es-ES_tradnl"/>
        </w:rPr>
        <w:t xml:space="preserve"> 1-4-6-9-11-13-15</w:t>
      </w:r>
    </w:p>
    <w:p w14:paraId="3CB5FCE6" w14:textId="77777777" w:rsidR="00C70C01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g</w:t>
      </w:r>
      <w:r w:rsidR="00C70C01" w:rsidRPr="004A3E74">
        <w:rPr>
          <w:rFonts w:ascii="Arial" w:hAnsi="Arial"/>
          <w:b/>
          <w:sz w:val="24"/>
          <w:szCs w:val="24"/>
          <w:lang w:val="es-ES_tradnl"/>
        </w:rPr>
        <w:t>)</w:t>
      </w:r>
      <w:r w:rsidR="00C70C01" w:rsidRPr="004A3E74">
        <w:rPr>
          <w:rFonts w:ascii="Arial" w:hAnsi="Arial"/>
          <w:sz w:val="24"/>
          <w:szCs w:val="24"/>
          <w:lang w:val="es-ES_tradnl"/>
        </w:rPr>
        <w:t xml:space="preserve">  </w:t>
      </w:r>
      <w:r w:rsidRPr="004A3E74">
        <w:rPr>
          <w:rFonts w:ascii="Arial" w:hAnsi="Arial"/>
          <w:sz w:val="24"/>
          <w:szCs w:val="24"/>
          <w:lang w:val="es-ES_tradnl"/>
        </w:rPr>
        <w:t>1</w:t>
      </w:r>
      <w:r w:rsidR="00104E15" w:rsidRPr="004A3E74">
        <w:rPr>
          <w:rFonts w:ascii="Arial" w:hAnsi="Arial"/>
          <w:sz w:val="24"/>
          <w:szCs w:val="24"/>
          <w:lang w:val="es-ES_tradnl"/>
        </w:rPr>
        <w:t>-4-6-8-10-12-14</w:t>
      </w:r>
    </w:p>
    <w:p w14:paraId="2CB3D9B9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h)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11</w:t>
      </w:r>
      <w:r w:rsidR="00402388"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2</w:t>
      </w:r>
      <w:r w:rsidR="00402388"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4</w:t>
      </w:r>
    </w:p>
    <w:p w14:paraId="0AB463B4" w14:textId="77777777" w:rsidR="009B1A9D" w:rsidRPr="004A3E74" w:rsidRDefault="009B1A9D" w:rsidP="00B468D4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 xml:space="preserve">i)  </w:t>
      </w:r>
      <w:r w:rsidRPr="004A3E74">
        <w:rPr>
          <w:rFonts w:ascii="Arial" w:hAnsi="Arial"/>
          <w:sz w:val="24"/>
          <w:szCs w:val="24"/>
          <w:lang w:val="es-ES_tradnl"/>
        </w:rPr>
        <w:t>1-4-</w:t>
      </w:r>
      <w:r w:rsidR="00104E15" w:rsidRPr="004A3E74">
        <w:rPr>
          <w:rFonts w:ascii="Arial" w:hAnsi="Arial"/>
          <w:sz w:val="24"/>
          <w:szCs w:val="24"/>
          <w:lang w:val="es-ES_tradnl"/>
        </w:rPr>
        <w:t>6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104E15" w:rsidRPr="004A3E74">
        <w:rPr>
          <w:rFonts w:ascii="Arial" w:hAnsi="Arial"/>
          <w:sz w:val="24"/>
          <w:szCs w:val="24"/>
          <w:lang w:val="es-ES_tradnl"/>
        </w:rPr>
        <w:t>8</w:t>
      </w:r>
      <w:r w:rsidRPr="004A3E74">
        <w:rPr>
          <w:rFonts w:ascii="Arial" w:hAnsi="Arial"/>
          <w:sz w:val="24"/>
          <w:szCs w:val="24"/>
          <w:lang w:val="es-ES_tradnl"/>
        </w:rPr>
        <w:t>-1</w:t>
      </w:r>
      <w:r w:rsidR="00104E15" w:rsidRPr="004A3E74">
        <w:rPr>
          <w:rFonts w:ascii="Arial" w:hAnsi="Arial"/>
          <w:sz w:val="24"/>
          <w:szCs w:val="24"/>
          <w:lang w:val="es-ES_tradnl"/>
        </w:rPr>
        <w:t>0</w:t>
      </w:r>
      <w:r w:rsidRPr="004A3E74">
        <w:rPr>
          <w:rFonts w:ascii="Arial" w:hAnsi="Arial"/>
          <w:sz w:val="24"/>
          <w:szCs w:val="24"/>
          <w:lang w:val="es-ES_tradnl"/>
        </w:rPr>
        <w:t>-</w:t>
      </w:r>
      <w:r w:rsidR="00402388" w:rsidRPr="004A3E74">
        <w:rPr>
          <w:rFonts w:ascii="Arial" w:hAnsi="Arial"/>
          <w:sz w:val="24"/>
          <w:szCs w:val="24"/>
          <w:lang w:val="es-ES_tradnl"/>
        </w:rPr>
        <w:t>13-1</w:t>
      </w:r>
      <w:r w:rsidR="00104E15" w:rsidRPr="004A3E74">
        <w:rPr>
          <w:rFonts w:ascii="Arial" w:hAnsi="Arial"/>
          <w:sz w:val="24"/>
          <w:szCs w:val="24"/>
          <w:lang w:val="es-ES_tradnl"/>
        </w:rPr>
        <w:t>4</w:t>
      </w:r>
    </w:p>
    <w:p w14:paraId="4561AD88" w14:textId="77777777" w:rsidR="00104E15" w:rsidRPr="004A3E74" w:rsidRDefault="00104E15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j)</w:t>
      </w:r>
      <w:r w:rsidRPr="004A3E74">
        <w:rPr>
          <w:rFonts w:ascii="Arial" w:hAnsi="Arial"/>
          <w:sz w:val="24"/>
          <w:szCs w:val="24"/>
          <w:lang w:val="es-ES_tradnl"/>
        </w:rPr>
        <w:t xml:space="preserve"> 1-4-6-8-10-1</w:t>
      </w:r>
      <w:r w:rsidR="006230C0" w:rsidRPr="004A3E74">
        <w:rPr>
          <w:rFonts w:ascii="Arial" w:hAnsi="Arial"/>
          <w:sz w:val="24"/>
          <w:szCs w:val="24"/>
          <w:lang w:val="es-ES_tradnl"/>
        </w:rPr>
        <w:t>2</w:t>
      </w:r>
      <w:r w:rsidRPr="004A3E74">
        <w:rPr>
          <w:rFonts w:ascii="Arial" w:hAnsi="Arial"/>
          <w:sz w:val="24"/>
          <w:szCs w:val="24"/>
          <w:lang w:val="es-ES_tradnl"/>
        </w:rPr>
        <w:t>-15</w:t>
      </w:r>
    </w:p>
    <w:p w14:paraId="0F967814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1A894918" w14:textId="77777777" w:rsidR="00B25B74" w:rsidRPr="004A3E74" w:rsidRDefault="00B25B7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s-ES_tradnl"/>
        </w:rPr>
      </w:pPr>
    </w:p>
    <w:p w14:paraId="1FC5EF8B" w14:textId="77777777" w:rsidR="00B468D4" w:rsidRPr="004A3E74" w:rsidRDefault="00B25B74" w:rsidP="00B468D4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 xml:space="preserve">- </w:t>
      </w:r>
      <w:r w:rsidRPr="004A3E74">
        <w:rPr>
          <w:rFonts w:ascii="Arial" w:hAnsi="Arial"/>
          <w:b/>
          <w:sz w:val="24"/>
          <w:szCs w:val="24"/>
          <w:lang w:val="es-ES_tradnl"/>
        </w:rPr>
        <w:t xml:space="preserve">Registrar </w:t>
      </w:r>
      <w:r w:rsidR="0042723B" w:rsidRPr="004A3E74">
        <w:rPr>
          <w:rFonts w:ascii="Arial" w:hAnsi="Arial"/>
          <w:b/>
          <w:sz w:val="24"/>
          <w:szCs w:val="24"/>
          <w:lang w:val="es-ES_tradnl"/>
        </w:rPr>
        <w:t>Paciente</w:t>
      </w:r>
      <w:r w:rsidRPr="004A3E74">
        <w:rPr>
          <w:rFonts w:ascii="Arial" w:hAnsi="Arial"/>
          <w:b/>
          <w:sz w:val="24"/>
          <w:szCs w:val="24"/>
          <w:lang w:val="es-ES_tradnl"/>
        </w:rPr>
        <w:t>-a</w:t>
      </w:r>
      <w:r w:rsidR="00B468D4"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07836876" w14:textId="4A61BCD1" w:rsidR="00B468D4" w:rsidRPr="004A3E74" w:rsidRDefault="004A3E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B25B74" w:rsidRPr="004A3E74">
        <w:rPr>
          <w:rFonts w:ascii="Arial" w:hAnsi="Arial"/>
          <w:sz w:val="24"/>
          <w:szCs w:val="24"/>
          <w:lang w:val="es-ES_tradnl"/>
        </w:rPr>
        <w:t>Regi</w:t>
      </w:r>
      <w:r w:rsidR="00AF385A" w:rsidRPr="004A3E74">
        <w:rPr>
          <w:rFonts w:ascii="Arial" w:hAnsi="Arial"/>
          <w:sz w:val="24"/>
          <w:szCs w:val="24"/>
          <w:lang w:val="es-ES_tradnl"/>
        </w:rPr>
        <w:t>s</w:t>
      </w:r>
      <w:r w:rsidR="00B25B74" w:rsidRPr="004A3E74">
        <w:rPr>
          <w:rFonts w:ascii="Arial" w:hAnsi="Arial"/>
          <w:sz w:val="24"/>
          <w:szCs w:val="24"/>
          <w:lang w:val="es-ES_tradnl"/>
        </w:rPr>
        <w:t xml:space="preserve">trar un </w:t>
      </w:r>
      <w:r w:rsidR="0042723B" w:rsidRPr="004A3E74">
        <w:rPr>
          <w:rFonts w:ascii="Arial" w:hAnsi="Arial"/>
          <w:sz w:val="24"/>
          <w:szCs w:val="24"/>
          <w:lang w:val="es-ES_tradnl"/>
        </w:rPr>
        <w:t>paciente</w:t>
      </w:r>
      <w:r w:rsidR="00B25B74" w:rsidRPr="004A3E74">
        <w:rPr>
          <w:rFonts w:ascii="Arial" w:hAnsi="Arial"/>
          <w:sz w:val="24"/>
          <w:szCs w:val="24"/>
          <w:lang w:val="es-ES_tradnl"/>
        </w:rPr>
        <w:t xml:space="preserve"> en condiciones normales</w:t>
      </w:r>
    </w:p>
    <w:p w14:paraId="574B3CD9" w14:textId="77777777" w:rsidR="00B468D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Pr="004A3E74">
        <w:rPr>
          <w:rFonts w:ascii="Arial" w:hAnsi="Arial"/>
          <w:sz w:val="24"/>
          <w:szCs w:val="24"/>
          <w:lang w:val="es-ES_tradnl"/>
        </w:rPr>
        <w:t xml:space="preserve">se tiene una </w:t>
      </w:r>
      <w:r w:rsidR="00AF385A" w:rsidRPr="004A3E74">
        <w:rPr>
          <w:rFonts w:ascii="Arial" w:hAnsi="Arial"/>
          <w:sz w:val="24"/>
          <w:szCs w:val="24"/>
          <w:lang w:val="es-ES_tradnl"/>
        </w:rPr>
        <w:t>tabla</w:t>
      </w:r>
      <w:r w:rsidRPr="004A3E74">
        <w:rPr>
          <w:rFonts w:ascii="Arial" w:hAnsi="Arial"/>
          <w:sz w:val="24"/>
          <w:szCs w:val="24"/>
          <w:lang w:val="es-ES_tradnl"/>
        </w:rPr>
        <w:t xml:space="preserve"> en la base de datos llamada </w:t>
      </w:r>
      <w:r w:rsidR="001B1E87" w:rsidRPr="004A3E74">
        <w:rPr>
          <w:rFonts w:ascii="Arial" w:hAnsi="Arial"/>
          <w:sz w:val="24"/>
          <w:szCs w:val="24"/>
          <w:lang w:val="es-ES_tradnl"/>
        </w:rPr>
        <w:t>pacientes</w:t>
      </w:r>
      <w:r w:rsidR="000367A0" w:rsidRPr="004A3E74">
        <w:rPr>
          <w:rFonts w:ascii="Arial" w:hAnsi="Arial"/>
          <w:sz w:val="24"/>
          <w:szCs w:val="24"/>
          <w:lang w:val="es-ES_tradnl"/>
        </w:rPr>
        <w:t xml:space="preserve"> y una llamada propietarios que tiene registrado un propietario con cedula 23456789</w:t>
      </w:r>
    </w:p>
    <w:p w14:paraId="7C6A43B2" w14:textId="77777777" w:rsidR="00B25B74" w:rsidRPr="004A3E74" w:rsidRDefault="00B25B74" w:rsidP="0091603D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13B3EEF7" w14:textId="71F89560" w:rsidR="000367A0" w:rsidRPr="004A3E74" w:rsidRDefault="004A3E74" w:rsidP="000367A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Doc.</w:t>
      </w:r>
      <w:r w:rsidR="000367A0" w:rsidRPr="004A3E74">
        <w:rPr>
          <w:rFonts w:ascii="Arial" w:hAnsi="Arial"/>
          <w:sz w:val="24"/>
          <w:szCs w:val="24"/>
          <w:lang w:val="es-ES_tradnl"/>
        </w:rPr>
        <w:t xml:space="preserve"> Propietario: 23456789</w:t>
      </w:r>
    </w:p>
    <w:p w14:paraId="78E33166" w14:textId="77777777" w:rsidR="00B25B74" w:rsidRPr="004A3E74" w:rsidRDefault="00B25B74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Nombre: </w:t>
      </w:r>
      <w:r w:rsidR="000367A0" w:rsidRPr="004A3E74">
        <w:rPr>
          <w:rFonts w:ascii="Arial" w:hAnsi="Arial"/>
          <w:sz w:val="24"/>
          <w:szCs w:val="24"/>
          <w:lang w:val="es-ES_tradnl"/>
        </w:rPr>
        <w:t>pepito</w:t>
      </w:r>
    </w:p>
    <w:p w14:paraId="3EEB14AF" w14:textId="77777777" w:rsidR="001576BE" w:rsidRPr="004A3E74" w:rsidRDefault="001576BE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</w:t>
      </w:r>
      <w:r w:rsidR="00B2252B" w:rsidRPr="004A3E74">
        <w:rPr>
          <w:rFonts w:ascii="Arial" w:hAnsi="Arial"/>
          <w:sz w:val="24"/>
          <w:szCs w:val="24"/>
          <w:lang w:val="es-ES_tradnl"/>
        </w:rPr>
        <w:t>: canino</w:t>
      </w:r>
    </w:p>
    <w:p w14:paraId="5B855683" w14:textId="2FBADDD8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Raza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  </w:t>
      </w:r>
      <w:r w:rsidR="004A3E74" w:rsidRPr="004A3E74">
        <w:rPr>
          <w:rFonts w:ascii="Arial" w:hAnsi="Arial"/>
          <w:sz w:val="24"/>
          <w:szCs w:val="24"/>
          <w:lang w:val="es-ES_tradnl"/>
        </w:rPr>
        <w:t>Beagle</w:t>
      </w:r>
    </w:p>
    <w:p w14:paraId="2554D0BC" w14:textId="77777777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B2252B" w:rsidRPr="004A3E74">
        <w:rPr>
          <w:rFonts w:ascii="Arial" w:hAnsi="Arial"/>
          <w:sz w:val="24"/>
          <w:szCs w:val="24"/>
          <w:lang w:val="es-ES_tradnl"/>
        </w:rPr>
        <w:t>m</w:t>
      </w:r>
    </w:p>
    <w:p w14:paraId="41D87A6A" w14:textId="77777777" w:rsidR="006230C0" w:rsidRPr="004A3E74" w:rsidRDefault="006230C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Edad:6</w:t>
      </w:r>
    </w:p>
    <w:p w14:paraId="28DCFE3D" w14:textId="77777777" w:rsidR="00B25B74" w:rsidRPr="004A3E74" w:rsidRDefault="000367A0" w:rsidP="00B25B74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</w:t>
      </w:r>
      <w:r w:rsidR="00B25B74" w:rsidRPr="004A3E74">
        <w:rPr>
          <w:rFonts w:ascii="Arial" w:hAnsi="Arial"/>
          <w:sz w:val="24"/>
          <w:szCs w:val="24"/>
          <w:lang w:val="es-ES_tradnl"/>
        </w:rPr>
        <w:t>:</w:t>
      </w:r>
      <w:r w:rsidR="008B279F" w:rsidRPr="004A3E74">
        <w:rPr>
          <w:rFonts w:ascii="Arial" w:hAnsi="Arial"/>
          <w:sz w:val="24"/>
          <w:szCs w:val="24"/>
          <w:lang w:val="es-ES_tradnl"/>
        </w:rPr>
        <w:t xml:space="preserve"> </w:t>
      </w:r>
      <w:r w:rsidR="00B2252B" w:rsidRPr="004A3E74">
        <w:rPr>
          <w:rFonts w:ascii="Arial" w:hAnsi="Arial"/>
          <w:sz w:val="24"/>
          <w:szCs w:val="24"/>
          <w:lang w:val="es-ES_tradnl"/>
        </w:rPr>
        <w:t>negro</w:t>
      </w:r>
    </w:p>
    <w:p w14:paraId="411239CF" w14:textId="77777777" w:rsidR="00B468D4" w:rsidRPr="004A3E74" w:rsidRDefault="00B25B74" w:rsidP="0091603D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="00B468D4"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3409742" w14:textId="77777777" w:rsidR="008B279F" w:rsidRPr="004A3E74" w:rsidRDefault="008B279F" w:rsidP="008B279F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FF7AFBF" w14:textId="77777777" w:rsidR="008B279F" w:rsidRPr="004A3E74" w:rsidRDefault="008B279F" w:rsidP="008B279F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2C1DF41A" w14:textId="77777777" w:rsidR="008B279F" w:rsidRPr="004A3E74" w:rsidRDefault="008B279F" w:rsidP="008B279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Mensaje : “El </w:t>
      </w:r>
      <w:r w:rsidR="00B2252B" w:rsidRPr="004A3E74">
        <w:rPr>
          <w:rFonts w:ascii="Arial" w:hAnsi="Arial"/>
          <w:sz w:val="24"/>
          <w:szCs w:val="24"/>
          <w:lang w:val="es-ES_tradnl"/>
        </w:rPr>
        <w:t>paciente</w:t>
      </w:r>
      <w:r w:rsidRPr="004A3E74">
        <w:rPr>
          <w:rFonts w:ascii="Arial" w:hAnsi="Arial"/>
          <w:sz w:val="24"/>
          <w:szCs w:val="24"/>
          <w:lang w:val="es-ES_tradnl"/>
        </w:rPr>
        <w:t xml:space="preserve"> se registró exitosamente”</w:t>
      </w:r>
    </w:p>
    <w:p w14:paraId="142A4863" w14:textId="77777777" w:rsidR="00B468D4" w:rsidRPr="004A3E74" w:rsidRDefault="00B468D4" w:rsidP="00B468D4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</w:p>
    <w:p w14:paraId="3527C79F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5221E771" w14:textId="77777777" w:rsidR="006230C0" w:rsidRPr="004A3E74" w:rsidRDefault="006230C0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</w:p>
    <w:p w14:paraId="79B8BB3B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CP- Registrar P</w:t>
      </w:r>
      <w:r w:rsidR="006230C0" w:rsidRPr="004A3E74">
        <w:rPr>
          <w:rFonts w:ascii="Arial" w:hAnsi="Arial"/>
          <w:b/>
          <w:sz w:val="24"/>
          <w:szCs w:val="24"/>
          <w:lang w:val="es-ES_tradnl"/>
        </w:rPr>
        <w:t>aciente</w:t>
      </w:r>
      <w:r w:rsidRPr="004A3E74">
        <w:rPr>
          <w:rFonts w:ascii="Arial" w:hAnsi="Arial"/>
          <w:b/>
          <w:sz w:val="24"/>
          <w:szCs w:val="24"/>
          <w:lang w:val="es-ES_tradnl"/>
        </w:rPr>
        <w:t>-</w:t>
      </w:r>
      <w:r w:rsidR="00501E4B" w:rsidRPr="004A3E74">
        <w:rPr>
          <w:rFonts w:ascii="Arial" w:hAnsi="Arial"/>
          <w:b/>
          <w:sz w:val="24"/>
          <w:szCs w:val="24"/>
          <w:lang w:val="es-ES_tradnl"/>
        </w:rPr>
        <w:t>b</w:t>
      </w:r>
      <w:r w:rsidRPr="004A3E74">
        <w:rPr>
          <w:rFonts w:ascii="Arial" w:hAnsi="Arial"/>
          <w:b/>
          <w:sz w:val="24"/>
          <w:szCs w:val="24"/>
          <w:lang w:val="es-ES_tradnl"/>
        </w:rPr>
        <w:t>:</w:t>
      </w:r>
    </w:p>
    <w:p w14:paraId="3EF3B6D4" w14:textId="0188B2F4" w:rsidR="00AF385A" w:rsidRPr="004A3E74" w:rsidRDefault="004A3E74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: Registrar un </w:t>
      </w:r>
      <w:r w:rsidR="00501E4B" w:rsidRPr="004A3E74">
        <w:rPr>
          <w:rFonts w:ascii="Arial" w:hAnsi="Arial"/>
          <w:sz w:val="24"/>
          <w:szCs w:val="24"/>
          <w:lang w:val="es-ES_tradnl"/>
        </w:rPr>
        <w:t>paciente con un propietario no existente en la base de datos</w:t>
      </w:r>
      <w:r w:rsidR="00AF385A" w:rsidRPr="004A3E74">
        <w:rPr>
          <w:rFonts w:ascii="Arial" w:hAnsi="Arial"/>
          <w:sz w:val="24"/>
          <w:szCs w:val="24"/>
          <w:lang w:val="es-ES_tradnl"/>
        </w:rPr>
        <w:t xml:space="preserve"> </w:t>
      </w:r>
    </w:p>
    <w:p w14:paraId="26B9A82D" w14:textId="77777777" w:rsidR="00AB16BF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u w:val="single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  <w:r w:rsidR="00AB16BF" w:rsidRPr="004A3E74">
        <w:rPr>
          <w:rFonts w:ascii="Arial" w:hAnsi="Arial"/>
          <w:sz w:val="24"/>
          <w:szCs w:val="24"/>
          <w:lang w:val="es-ES_tradnl"/>
        </w:rPr>
        <w:t>se tiene una tabla en la base de datos llamada pacientes y una llamada propietarios en la cual no existe ningún registro con cedula 23456789</w:t>
      </w:r>
    </w:p>
    <w:p w14:paraId="3B7592ED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28925A00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Doc Propietario: 23456789</w:t>
      </w:r>
    </w:p>
    <w:p w14:paraId="11938BEB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Nombre: pepito</w:t>
      </w:r>
    </w:p>
    <w:p w14:paraId="646B68A5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Especie: canino</w:t>
      </w:r>
    </w:p>
    <w:p w14:paraId="079A7D94" w14:textId="3B5694DB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Raza:   </w:t>
      </w:r>
      <w:r w:rsidR="004A3E74" w:rsidRPr="004A3E74">
        <w:rPr>
          <w:rFonts w:ascii="Arial" w:hAnsi="Arial"/>
          <w:sz w:val="24"/>
          <w:szCs w:val="24"/>
          <w:lang w:val="es-ES_tradnl"/>
        </w:rPr>
        <w:t>Beagle</w:t>
      </w:r>
    </w:p>
    <w:p w14:paraId="4CD03F00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Sexo: m</w:t>
      </w:r>
    </w:p>
    <w:p w14:paraId="6C0DD197" w14:textId="77777777" w:rsidR="006230C0" w:rsidRPr="004A3E74" w:rsidRDefault="006230C0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 6</w:t>
      </w:r>
    </w:p>
    <w:p w14:paraId="692E91F4" w14:textId="77777777" w:rsidR="00AB16BF" w:rsidRPr="004A3E74" w:rsidRDefault="00AB16BF" w:rsidP="00AB16BF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Color: negro</w:t>
      </w:r>
    </w:p>
    <w:p w14:paraId="3AA22079" w14:textId="77777777" w:rsidR="00AF385A" w:rsidRPr="004A3E74" w:rsidRDefault="00AF385A" w:rsidP="00AF385A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8C48BD5" w14:textId="77777777" w:rsidR="00AF385A" w:rsidRPr="004A3E74" w:rsidRDefault="00AF385A" w:rsidP="00AF385A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27356E54" w14:textId="77777777" w:rsidR="00AF385A" w:rsidRPr="004A3E74" w:rsidRDefault="00AF385A" w:rsidP="00AF385A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47D66169" w14:textId="77777777" w:rsidR="00AF385A" w:rsidRPr="004A3E74" w:rsidRDefault="00AF385A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AB16BF" w:rsidRPr="004A3E74">
        <w:rPr>
          <w:rFonts w:ascii="Arial" w:hAnsi="Arial"/>
          <w:sz w:val="24"/>
          <w:szCs w:val="24"/>
          <w:lang w:val="es-ES_tradnl"/>
        </w:rPr>
        <w:t>La cedula de propietario no está registrada en el sistema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0663CB45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</w:p>
    <w:p w14:paraId="3D79CC8A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04A8A600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b/>
          <w:sz w:val="24"/>
          <w:szCs w:val="24"/>
          <w:lang w:val="es-ES_tradnl"/>
        </w:rPr>
      </w:pPr>
      <w:r w:rsidRPr="004A3E74">
        <w:rPr>
          <w:rFonts w:ascii="Arial" w:hAnsi="Arial"/>
          <w:b/>
          <w:sz w:val="24"/>
          <w:szCs w:val="24"/>
          <w:lang w:val="es-ES_tradnl"/>
        </w:rPr>
        <w:t>CP- Registrar Paciente-i:</w:t>
      </w:r>
    </w:p>
    <w:p w14:paraId="54F4F5A3" w14:textId="2DE0C9EC" w:rsidR="006230C0" w:rsidRPr="004A3E74" w:rsidRDefault="004A3E74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Descripción</w:t>
      </w:r>
      <w:r w:rsidR="006230C0" w:rsidRPr="004A3E74">
        <w:rPr>
          <w:rFonts w:ascii="Arial" w:hAnsi="Arial"/>
          <w:sz w:val="24"/>
          <w:szCs w:val="24"/>
          <w:lang w:val="es-ES_tradnl"/>
        </w:rPr>
        <w:t>: Registrar un paciente con una edad menor que cero</w:t>
      </w:r>
    </w:p>
    <w:p w14:paraId="54804B6D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Precondiciones</w:t>
      </w:r>
      <w:r w:rsidRPr="004A3E74">
        <w:rPr>
          <w:rFonts w:ascii="Arial" w:hAnsi="Arial"/>
          <w:sz w:val="24"/>
          <w:szCs w:val="24"/>
          <w:lang w:val="es-ES_tradnl"/>
        </w:rPr>
        <w:t>: se tiene una tabla en la base de datos llamada pacientes y una llamada propietarios que tiene registrado un propietario con cedula 23456789</w:t>
      </w:r>
    </w:p>
    <w:p w14:paraId="58DA6CF0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Valores de Entrada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4E9212F2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Doc Propietario: 23456789</w:t>
      </w:r>
    </w:p>
    <w:p w14:paraId="54EDACFF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Nombre: pepito</w:t>
      </w:r>
    </w:p>
    <w:p w14:paraId="3D129FBC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Especie: canino</w:t>
      </w:r>
    </w:p>
    <w:p w14:paraId="0E86B4C2" w14:textId="1149CC64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 xml:space="preserve">Raza:   </w:t>
      </w:r>
      <w:r w:rsidR="004A3E74" w:rsidRPr="004A3E74">
        <w:rPr>
          <w:rFonts w:ascii="Arial" w:hAnsi="Arial"/>
          <w:sz w:val="24"/>
          <w:szCs w:val="24"/>
          <w:lang w:val="es-ES_tradnl"/>
        </w:rPr>
        <w:t>Beagle</w:t>
      </w:r>
    </w:p>
    <w:p w14:paraId="60D13890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Sexo: m</w:t>
      </w:r>
    </w:p>
    <w:p w14:paraId="5573CE18" w14:textId="77777777" w:rsidR="00FB0539" w:rsidRPr="004A3E74" w:rsidRDefault="00FB0539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Edad -1</w:t>
      </w:r>
    </w:p>
    <w:p w14:paraId="56B64A21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Color: negro</w:t>
      </w:r>
    </w:p>
    <w:p w14:paraId="2A46C4E8" w14:textId="77777777" w:rsidR="006230C0" w:rsidRPr="004A3E74" w:rsidRDefault="006230C0" w:rsidP="006230C0">
      <w:pPr>
        <w:pStyle w:val="bp"/>
        <w:spacing w:before="0" w:after="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u w:val="single"/>
          <w:lang w:val="es-ES_tradnl"/>
        </w:rPr>
        <w:t>Resultados esperados</w:t>
      </w:r>
      <w:r w:rsidRPr="004A3E74">
        <w:rPr>
          <w:rFonts w:ascii="Arial" w:hAnsi="Arial"/>
          <w:sz w:val="24"/>
          <w:szCs w:val="24"/>
          <w:lang w:val="es-ES_tradnl"/>
        </w:rPr>
        <w:t xml:space="preserve">: </w:t>
      </w:r>
    </w:p>
    <w:p w14:paraId="77FCC7DA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p w14:paraId="378BF2A7" w14:textId="77777777" w:rsidR="006230C0" w:rsidRPr="004A3E74" w:rsidRDefault="006230C0" w:rsidP="006230C0">
      <w:pPr>
        <w:pStyle w:val="bp"/>
        <w:spacing w:before="0" w:after="0"/>
        <w:ind w:left="720"/>
        <w:rPr>
          <w:rFonts w:ascii="Arial" w:hAnsi="Arial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Pantalla:</w:t>
      </w:r>
    </w:p>
    <w:p w14:paraId="0EE8BF45" w14:textId="77777777" w:rsidR="006230C0" w:rsidRPr="004A3E74" w:rsidRDefault="006230C0" w:rsidP="006230C0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  <w:r w:rsidRPr="004A3E74">
        <w:rPr>
          <w:rFonts w:ascii="Arial" w:hAnsi="Arial"/>
          <w:sz w:val="24"/>
          <w:szCs w:val="24"/>
          <w:lang w:val="es-ES_tradnl"/>
        </w:rPr>
        <w:t>Mensaje : “</w:t>
      </w:r>
      <w:r w:rsidR="00FB0539" w:rsidRPr="004A3E74">
        <w:rPr>
          <w:rFonts w:ascii="Arial" w:hAnsi="Arial"/>
          <w:sz w:val="24"/>
          <w:szCs w:val="24"/>
          <w:lang w:val="es-ES_tradnl"/>
        </w:rPr>
        <w:t>la edad debe ser un valor positivo mayor que cero</w:t>
      </w:r>
      <w:r w:rsidRPr="004A3E74">
        <w:rPr>
          <w:rFonts w:ascii="Arial" w:hAnsi="Arial"/>
          <w:sz w:val="24"/>
          <w:szCs w:val="24"/>
          <w:lang w:val="es-ES_tradnl"/>
        </w:rPr>
        <w:t>”</w:t>
      </w:r>
    </w:p>
    <w:p w14:paraId="11FE824D" w14:textId="77777777" w:rsidR="006230C0" w:rsidRPr="004A3E74" w:rsidRDefault="006230C0" w:rsidP="005131BE">
      <w:pPr>
        <w:pStyle w:val="bp"/>
        <w:spacing w:before="0" w:after="0"/>
        <w:ind w:left="1440"/>
        <w:rPr>
          <w:rFonts w:ascii="Arial" w:hAnsi="Arial"/>
          <w:color w:val="0000FF"/>
          <w:sz w:val="24"/>
          <w:szCs w:val="24"/>
          <w:lang w:val="es-ES_tradnl"/>
        </w:rPr>
      </w:pPr>
    </w:p>
    <w:bookmarkEnd w:id="0"/>
    <w:sectPr w:rsidR="006230C0" w:rsidRPr="004A3E74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AB8E" w14:textId="77777777" w:rsidR="0071079B" w:rsidRDefault="0071079B">
      <w:r>
        <w:separator/>
      </w:r>
    </w:p>
  </w:endnote>
  <w:endnote w:type="continuationSeparator" w:id="0">
    <w:p w14:paraId="2554D93F" w14:textId="77777777" w:rsidR="0071079B" w:rsidRDefault="0071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E8D6C" w14:textId="77777777" w:rsidR="00B468D4" w:rsidRDefault="008272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468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84350A" w14:textId="77777777"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7BD2" w14:textId="77777777" w:rsidR="00B468D4" w:rsidRDefault="00A235E8" w:rsidP="00B42548">
    <w:pPr>
      <w:jc w:val="right"/>
    </w:pPr>
    <w:r>
      <w:rPr>
        <w:sz w:val="20"/>
      </w:rPr>
      <w:t>Pagina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PAGE </w:instrText>
    </w:r>
    <w:r w:rsidR="008272C6" w:rsidRPr="00B42548">
      <w:rPr>
        <w:sz w:val="20"/>
      </w:rPr>
      <w:fldChar w:fldCharType="separate"/>
    </w:r>
    <w:r w:rsidR="004A3E74">
      <w:rPr>
        <w:noProof/>
        <w:sz w:val="20"/>
      </w:rPr>
      <w:t>1</w:t>
    </w:r>
    <w:r w:rsidR="008272C6" w:rsidRPr="00B42548">
      <w:rPr>
        <w:sz w:val="20"/>
      </w:rPr>
      <w:fldChar w:fldCharType="end"/>
    </w:r>
    <w:r>
      <w:rPr>
        <w:sz w:val="20"/>
      </w:rPr>
      <w:t xml:space="preserve"> de</w:t>
    </w:r>
    <w:r w:rsidR="00B42548" w:rsidRPr="00B42548">
      <w:rPr>
        <w:sz w:val="20"/>
      </w:rPr>
      <w:t xml:space="preserve"> </w:t>
    </w:r>
    <w:r w:rsidR="008272C6" w:rsidRPr="00B42548">
      <w:rPr>
        <w:sz w:val="20"/>
      </w:rPr>
      <w:fldChar w:fldCharType="begin"/>
    </w:r>
    <w:r w:rsidR="00B42548" w:rsidRPr="00B42548">
      <w:rPr>
        <w:sz w:val="20"/>
      </w:rPr>
      <w:instrText xml:space="preserve"> NUMPAGES </w:instrText>
    </w:r>
    <w:r w:rsidR="008272C6" w:rsidRPr="00B42548">
      <w:rPr>
        <w:sz w:val="20"/>
      </w:rPr>
      <w:fldChar w:fldCharType="separate"/>
    </w:r>
    <w:r w:rsidR="004A3E74">
      <w:rPr>
        <w:noProof/>
        <w:sz w:val="20"/>
      </w:rPr>
      <w:t>2</w:t>
    </w:r>
    <w:r w:rsidR="008272C6"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97B58" w14:textId="77777777" w:rsidR="0071079B" w:rsidRDefault="0071079B">
      <w:r>
        <w:separator/>
      </w:r>
    </w:p>
  </w:footnote>
  <w:footnote w:type="continuationSeparator" w:id="0">
    <w:p w14:paraId="54DDBFA1" w14:textId="77777777" w:rsidR="0071079B" w:rsidRDefault="007107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B198C" w14:textId="77777777" w:rsidR="008166EB" w:rsidRPr="004A3E74" w:rsidRDefault="00E814D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Hospital Veterinario</w:t>
    </w:r>
    <w:r w:rsidR="00B42548" w:rsidRPr="004A3E74">
      <w:rPr>
        <w:rFonts w:ascii="Arial" w:hAnsi="Arial"/>
        <w:b/>
        <w:sz w:val="28"/>
        <w:lang w:val="es-CO"/>
      </w:rPr>
      <w:t xml:space="preserve"> </w:t>
    </w:r>
  </w:p>
  <w:p w14:paraId="282FD266" w14:textId="02745B82" w:rsidR="00B468D4" w:rsidRPr="004A3E74" w:rsidRDefault="008166EB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/>
        <w:b/>
        <w:sz w:val="28"/>
        <w:lang w:val="es-CO"/>
      </w:rPr>
    </w:pPr>
    <w:r w:rsidRPr="004A3E74">
      <w:rPr>
        <w:rFonts w:ascii="Arial" w:hAnsi="Arial"/>
        <w:b/>
        <w:sz w:val="28"/>
        <w:lang w:val="es-CO"/>
      </w:rPr>
      <w:t>Diseño de Pruebas</w:t>
    </w:r>
    <w:r w:rsidR="00B42548" w:rsidRPr="004A3E74">
      <w:rPr>
        <w:rFonts w:ascii="Arial" w:hAnsi="Arial"/>
        <w:b/>
        <w:sz w:val="28"/>
        <w:lang w:val="es-CO"/>
      </w:rPr>
      <w:t>:</w:t>
    </w:r>
    <w:r w:rsidRPr="004A3E74">
      <w:rPr>
        <w:rFonts w:ascii="Arial" w:hAnsi="Arial"/>
        <w:b/>
        <w:sz w:val="28"/>
        <w:lang w:val="es-CO"/>
      </w:rPr>
      <w:t xml:space="preserve"> C</w:t>
    </w:r>
    <w:r w:rsidR="005131BE" w:rsidRPr="004A3E74">
      <w:rPr>
        <w:rFonts w:ascii="Arial" w:hAnsi="Arial"/>
        <w:b/>
        <w:sz w:val="28"/>
        <w:lang w:val="es-CO"/>
      </w:rPr>
      <w:t>U</w:t>
    </w:r>
    <w:r w:rsidR="00C02E5F" w:rsidRPr="004A3E74">
      <w:rPr>
        <w:rFonts w:ascii="Arial" w:hAnsi="Arial"/>
        <w:b/>
        <w:sz w:val="28"/>
        <w:lang w:val="es-CO"/>
      </w:rPr>
      <w:t>-01</w:t>
    </w:r>
    <w:r w:rsidR="00A235E8" w:rsidRPr="004A3E74">
      <w:rPr>
        <w:rFonts w:ascii="Arial" w:hAnsi="Arial"/>
        <w:b/>
        <w:sz w:val="28"/>
        <w:lang w:val="es-CO"/>
      </w:rPr>
      <w:t xml:space="preserve"> -</w:t>
    </w:r>
    <w:r w:rsidR="005131BE" w:rsidRPr="004A3E74">
      <w:rPr>
        <w:rFonts w:ascii="Arial" w:hAnsi="Arial"/>
        <w:b/>
        <w:sz w:val="28"/>
        <w:lang w:val="es-CO"/>
      </w:rPr>
      <w:t xml:space="preserve"> </w:t>
    </w:r>
    <w:r w:rsidRPr="004A3E74">
      <w:rPr>
        <w:rFonts w:ascii="Arial" w:hAnsi="Arial"/>
        <w:b/>
        <w:sz w:val="28"/>
        <w:lang w:val="es-CO"/>
      </w:rPr>
      <w:t xml:space="preserve">Registrar </w:t>
    </w:r>
    <w:r w:rsidR="00E814D0" w:rsidRPr="004A3E74">
      <w:rPr>
        <w:rFonts w:ascii="Arial" w:hAnsi="Arial"/>
        <w:b/>
        <w:sz w:val="28"/>
        <w:lang w:val="es-CO"/>
      </w:rPr>
      <w:t>Paciente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7A0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04E15"/>
    <w:rsid w:val="00127DBF"/>
    <w:rsid w:val="00154D6A"/>
    <w:rsid w:val="0015543B"/>
    <w:rsid w:val="001576BE"/>
    <w:rsid w:val="00181694"/>
    <w:rsid w:val="0018240E"/>
    <w:rsid w:val="00192656"/>
    <w:rsid w:val="00197530"/>
    <w:rsid w:val="001A0459"/>
    <w:rsid w:val="001A6775"/>
    <w:rsid w:val="001A7865"/>
    <w:rsid w:val="001B0072"/>
    <w:rsid w:val="001B1E87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2388"/>
    <w:rsid w:val="0042723B"/>
    <w:rsid w:val="00434231"/>
    <w:rsid w:val="0046703C"/>
    <w:rsid w:val="004A0610"/>
    <w:rsid w:val="004A279E"/>
    <w:rsid w:val="004A3E74"/>
    <w:rsid w:val="004A4B81"/>
    <w:rsid w:val="004A71EF"/>
    <w:rsid w:val="004D1C11"/>
    <w:rsid w:val="004E420D"/>
    <w:rsid w:val="004F4FB4"/>
    <w:rsid w:val="004F7B53"/>
    <w:rsid w:val="004F7C17"/>
    <w:rsid w:val="00501E4B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20950"/>
    <w:rsid w:val="006230C0"/>
    <w:rsid w:val="00635CE7"/>
    <w:rsid w:val="00683635"/>
    <w:rsid w:val="006B5D41"/>
    <w:rsid w:val="006D4DE0"/>
    <w:rsid w:val="00702D6A"/>
    <w:rsid w:val="0071079B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B1A9D"/>
    <w:rsid w:val="009C06FE"/>
    <w:rsid w:val="009C4C9A"/>
    <w:rsid w:val="009D1046"/>
    <w:rsid w:val="009E2570"/>
    <w:rsid w:val="00A042AC"/>
    <w:rsid w:val="00A11301"/>
    <w:rsid w:val="00A235E8"/>
    <w:rsid w:val="00A30AD6"/>
    <w:rsid w:val="00A46037"/>
    <w:rsid w:val="00A6090E"/>
    <w:rsid w:val="00A72B6A"/>
    <w:rsid w:val="00A739C2"/>
    <w:rsid w:val="00A857E6"/>
    <w:rsid w:val="00AB16BF"/>
    <w:rsid w:val="00AB1975"/>
    <w:rsid w:val="00AB1A12"/>
    <w:rsid w:val="00AC35E1"/>
    <w:rsid w:val="00AD452D"/>
    <w:rsid w:val="00AF385A"/>
    <w:rsid w:val="00B12289"/>
    <w:rsid w:val="00B137E9"/>
    <w:rsid w:val="00B2252B"/>
    <w:rsid w:val="00B25B74"/>
    <w:rsid w:val="00B3013D"/>
    <w:rsid w:val="00B3144A"/>
    <w:rsid w:val="00B42548"/>
    <w:rsid w:val="00B468D4"/>
    <w:rsid w:val="00B5620B"/>
    <w:rsid w:val="00BA717F"/>
    <w:rsid w:val="00BE784F"/>
    <w:rsid w:val="00C02E5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AD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A5D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1228"/>
    <w:rsid w:val="00E5553C"/>
    <w:rsid w:val="00E769D2"/>
    <w:rsid w:val="00E814D0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343E3"/>
    <w:rsid w:val="00F45076"/>
    <w:rsid w:val="00F909B2"/>
    <w:rsid w:val="00FB0539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69CF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95</TotalTime>
  <Pages>2</Pages>
  <Words>304</Words>
  <Characters>1676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Julian</cp:lastModifiedBy>
  <cp:revision>18</cp:revision>
  <cp:lastPrinted>2003-10-06T13:49:00Z</cp:lastPrinted>
  <dcterms:created xsi:type="dcterms:W3CDTF">2014-06-13T00:54:00Z</dcterms:created>
  <dcterms:modified xsi:type="dcterms:W3CDTF">2014-06-16T01:11:00Z</dcterms:modified>
</cp:coreProperties>
</file>