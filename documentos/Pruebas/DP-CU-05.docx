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847B1" w14:textId="77777777" w:rsidR="00AF385A" w:rsidRPr="004A3E74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2122F21F" w14:textId="77777777" w:rsidR="00AF385A" w:rsidRPr="004A3E74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0"/>
        <w:gridCol w:w="3164"/>
        <w:gridCol w:w="3212"/>
      </w:tblGrid>
      <w:tr w:rsidR="008166EB" w:rsidRPr="004A3E74" w14:paraId="3536C7B8" w14:textId="77777777" w:rsidTr="008166EB">
        <w:tc>
          <w:tcPr>
            <w:tcW w:w="4366" w:type="dxa"/>
          </w:tcPr>
          <w:p w14:paraId="54AF582B" w14:textId="77777777" w:rsidR="008166EB" w:rsidRPr="004A3E74" w:rsidRDefault="008166EB" w:rsidP="00B468D4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Entradas</w:t>
            </w:r>
          </w:p>
        </w:tc>
        <w:tc>
          <w:tcPr>
            <w:tcW w:w="4367" w:type="dxa"/>
          </w:tcPr>
          <w:p w14:paraId="65D65059" w14:textId="77777777" w:rsidR="008166EB" w:rsidRPr="004A3E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Casos validos</w:t>
            </w:r>
          </w:p>
        </w:tc>
        <w:tc>
          <w:tcPr>
            <w:tcW w:w="4367" w:type="dxa"/>
          </w:tcPr>
          <w:p w14:paraId="69D5414B" w14:textId="08A4278A" w:rsidR="008166EB" w:rsidRPr="004A3E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Cas</w:t>
            </w:r>
            <w:r w:rsidR="00B25B74"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 xml:space="preserve">os </w:t>
            </w:r>
            <w:r w:rsidR="004A3E74"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inválidos</w:t>
            </w:r>
          </w:p>
        </w:tc>
      </w:tr>
      <w:tr w:rsidR="008166EB" w:rsidRPr="004A3E74" w14:paraId="62DD4EEF" w14:textId="77777777" w:rsidTr="008166EB">
        <w:tc>
          <w:tcPr>
            <w:tcW w:w="4366" w:type="dxa"/>
          </w:tcPr>
          <w:p w14:paraId="11989FC9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Documento propietario</w:t>
            </w:r>
          </w:p>
        </w:tc>
        <w:tc>
          <w:tcPr>
            <w:tcW w:w="4367" w:type="dxa"/>
          </w:tcPr>
          <w:p w14:paraId="27368F81" w14:textId="77777777" w:rsidR="008166EB" w:rsidRPr="004A3E74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1-texto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- Es un propietario existente</w:t>
            </w:r>
          </w:p>
        </w:tc>
        <w:tc>
          <w:tcPr>
            <w:tcW w:w="4367" w:type="dxa"/>
          </w:tcPr>
          <w:p w14:paraId="732C0527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2-Texto-no existe en propietarios</w:t>
            </w:r>
          </w:p>
          <w:p w14:paraId="7ACE9955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3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1513BF8D" w14:textId="77777777" w:rsidTr="008166EB">
        <w:tc>
          <w:tcPr>
            <w:tcW w:w="4366" w:type="dxa"/>
          </w:tcPr>
          <w:p w14:paraId="5F2A06CE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367" w:type="dxa"/>
          </w:tcPr>
          <w:p w14:paraId="6A5400D3" w14:textId="77777777" w:rsidR="008166EB" w:rsidRPr="004A3E74" w:rsidRDefault="00D72A5D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4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33B07F63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5</w:t>
            </w:r>
            <w:r w:rsidR="008B279F"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En blanco</w:t>
            </w:r>
          </w:p>
        </w:tc>
      </w:tr>
      <w:tr w:rsidR="001576BE" w:rsidRPr="004A3E74" w14:paraId="389C150C" w14:textId="77777777" w:rsidTr="008166EB">
        <w:tc>
          <w:tcPr>
            <w:tcW w:w="4366" w:type="dxa"/>
          </w:tcPr>
          <w:p w14:paraId="31A83BBF" w14:textId="77777777" w:rsidR="001576BE" w:rsidRPr="004A3E74" w:rsidRDefault="001576BE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Especie</w:t>
            </w:r>
          </w:p>
        </w:tc>
        <w:tc>
          <w:tcPr>
            <w:tcW w:w="4367" w:type="dxa"/>
          </w:tcPr>
          <w:p w14:paraId="1E08D8B8" w14:textId="77777777" w:rsidR="001576BE" w:rsidRPr="004A3E74" w:rsidRDefault="00104E15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6</w:t>
            </w:r>
            <w:r w:rsidR="001576BE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546EC583" w14:textId="77777777" w:rsidR="001576BE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7</w:t>
            </w:r>
            <w:r w:rsidR="001576BE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2FBB7603" w14:textId="77777777" w:rsidTr="008166EB">
        <w:tc>
          <w:tcPr>
            <w:tcW w:w="4366" w:type="dxa"/>
          </w:tcPr>
          <w:p w14:paraId="56E03AC2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Raza</w:t>
            </w:r>
          </w:p>
        </w:tc>
        <w:tc>
          <w:tcPr>
            <w:tcW w:w="4367" w:type="dxa"/>
          </w:tcPr>
          <w:p w14:paraId="733B16AA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8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3CE17111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9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4F4577B9" w14:textId="77777777" w:rsidTr="008166EB">
        <w:tc>
          <w:tcPr>
            <w:tcW w:w="4366" w:type="dxa"/>
          </w:tcPr>
          <w:p w14:paraId="45AB2CF4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Sexo</w:t>
            </w:r>
          </w:p>
        </w:tc>
        <w:tc>
          <w:tcPr>
            <w:tcW w:w="4367" w:type="dxa"/>
          </w:tcPr>
          <w:p w14:paraId="52E85AA4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10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36EA22CA" w14:textId="77777777" w:rsidR="008166EB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D72A5D" w:rsidRPr="004A3E74" w14:paraId="62E161DA" w14:textId="77777777" w:rsidTr="008166EB">
        <w:tc>
          <w:tcPr>
            <w:tcW w:w="4366" w:type="dxa"/>
          </w:tcPr>
          <w:p w14:paraId="370ED3F7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Edad</w:t>
            </w:r>
          </w:p>
        </w:tc>
        <w:tc>
          <w:tcPr>
            <w:tcW w:w="4367" w:type="dxa"/>
          </w:tcPr>
          <w:p w14:paraId="4EE689D0" w14:textId="6F9D0CCE" w:rsidR="00D72A5D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2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Numeric</w:t>
            </w:r>
            <w:r w:rsidR="00402388" w:rsidRPr="004A3E74">
              <w:rPr>
                <w:rFonts w:ascii="Arial" w:hAnsi="Arial"/>
                <w:sz w:val="24"/>
                <w:szCs w:val="24"/>
                <w:lang w:val="es-ES_tradnl"/>
              </w:rPr>
              <w:t xml:space="preserve">o 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&gt;</w:t>
            </w:r>
            <w:r w:rsidR="00A042AC" w:rsidRPr="004A3E74">
              <w:rPr>
                <w:rFonts w:ascii="Arial" w:hAnsi="Arial"/>
                <w:sz w:val="24"/>
                <w:szCs w:val="24"/>
                <w:lang w:val="es-ES_tradnl"/>
              </w:rPr>
              <w:t xml:space="preserve"> 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4367" w:type="dxa"/>
          </w:tcPr>
          <w:p w14:paraId="7D41DDA8" w14:textId="77777777" w:rsidR="00D72A5D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3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Numerico &lt;= 0</w:t>
            </w:r>
          </w:p>
        </w:tc>
      </w:tr>
      <w:tr w:rsidR="00D72A5D" w:rsidRPr="004A3E74" w14:paraId="0EE53543" w14:textId="77777777" w:rsidTr="008166EB">
        <w:tc>
          <w:tcPr>
            <w:tcW w:w="4366" w:type="dxa"/>
          </w:tcPr>
          <w:p w14:paraId="7B73D0B8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Color</w:t>
            </w:r>
          </w:p>
        </w:tc>
        <w:tc>
          <w:tcPr>
            <w:tcW w:w="4367" w:type="dxa"/>
          </w:tcPr>
          <w:p w14:paraId="251B0B98" w14:textId="77777777" w:rsidR="00D72A5D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4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texto</w:t>
            </w:r>
          </w:p>
        </w:tc>
        <w:tc>
          <w:tcPr>
            <w:tcW w:w="4367" w:type="dxa"/>
          </w:tcPr>
          <w:p w14:paraId="19989DAA" w14:textId="77777777" w:rsidR="00D72A5D" w:rsidRPr="004A3E74" w:rsidRDefault="00F343E3" w:rsidP="00C72ADB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5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C72ADB" w:rsidRPr="004A3E74">
              <w:rPr>
                <w:rFonts w:ascii="Arial" w:hAnsi="Arial"/>
                <w:sz w:val="24"/>
                <w:szCs w:val="24"/>
                <w:lang w:val="es-ES_tradnl"/>
              </w:rPr>
              <w:t>en blanco</w:t>
            </w:r>
          </w:p>
        </w:tc>
      </w:tr>
    </w:tbl>
    <w:p w14:paraId="0A390F27" w14:textId="77777777" w:rsidR="008166EB" w:rsidRPr="004A3E74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4A070D67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Casos validos:</w:t>
      </w:r>
    </w:p>
    <w:p w14:paraId="0B9A1824" w14:textId="77777777" w:rsidR="00B25B74" w:rsidRPr="004A3E74" w:rsidRDefault="00C70C01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a) </w:t>
      </w:r>
      <w:r w:rsidRPr="004A3E74">
        <w:rPr>
          <w:rFonts w:ascii="Arial" w:hAnsi="Arial"/>
          <w:sz w:val="24"/>
          <w:szCs w:val="24"/>
          <w:lang w:val="es-ES_tradnl"/>
        </w:rPr>
        <w:t>1-</w:t>
      </w:r>
      <w:r w:rsidR="00F343E3" w:rsidRPr="004A3E74">
        <w:rPr>
          <w:rFonts w:ascii="Arial" w:hAnsi="Arial"/>
          <w:sz w:val="24"/>
          <w:szCs w:val="24"/>
          <w:lang w:val="es-ES_tradnl"/>
        </w:rPr>
        <w:t>4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6-8-10-12-14</w:t>
      </w:r>
    </w:p>
    <w:p w14:paraId="319CC9E3" w14:textId="77777777" w:rsidR="00577CA0" w:rsidRPr="004A3E74" w:rsidRDefault="00577CA0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66F9D4C4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Casos no validos</w:t>
      </w:r>
      <w:r w:rsidR="00FF55D8"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1964521A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b)  </w:t>
      </w:r>
      <w:r w:rsidR="009B1A9D" w:rsidRPr="004A3E74">
        <w:rPr>
          <w:rFonts w:ascii="Arial" w:hAnsi="Arial"/>
          <w:sz w:val="24"/>
          <w:szCs w:val="24"/>
          <w:lang w:val="es-ES_tradnl"/>
        </w:rPr>
        <w:t>2-</w:t>
      </w:r>
      <w:r w:rsidR="00104E15" w:rsidRPr="004A3E74">
        <w:rPr>
          <w:rFonts w:ascii="Arial" w:hAnsi="Arial"/>
          <w:sz w:val="24"/>
          <w:szCs w:val="24"/>
          <w:lang w:val="es-ES_tradnl"/>
        </w:rPr>
        <w:t>4-6-8-10-12-14</w:t>
      </w:r>
    </w:p>
    <w:p w14:paraId="38AE5C54" w14:textId="77777777" w:rsidR="009B1A9D" w:rsidRPr="004A3E74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c)  </w:t>
      </w:r>
      <w:r w:rsidR="00104E15" w:rsidRPr="004A3E74">
        <w:rPr>
          <w:rFonts w:ascii="Arial" w:hAnsi="Arial"/>
          <w:sz w:val="24"/>
          <w:szCs w:val="24"/>
          <w:lang w:val="es-ES_tradnl"/>
        </w:rPr>
        <w:t>3-4-6-8-10-12-14</w:t>
      </w:r>
    </w:p>
    <w:p w14:paraId="1418D4CA" w14:textId="77777777" w:rsidR="00104E15" w:rsidRPr="004A3E74" w:rsidRDefault="009B1A9D" w:rsidP="00104E15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d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Pr="004A3E74">
        <w:rPr>
          <w:rFonts w:ascii="Arial" w:hAnsi="Arial"/>
          <w:sz w:val="24"/>
          <w:szCs w:val="24"/>
          <w:lang w:val="es-ES_tradnl"/>
        </w:rPr>
        <w:t xml:space="preserve">  1-5-</w:t>
      </w:r>
      <w:r w:rsidR="00104E15" w:rsidRPr="004A3E74">
        <w:rPr>
          <w:rFonts w:ascii="Arial" w:hAnsi="Arial"/>
          <w:sz w:val="24"/>
          <w:szCs w:val="24"/>
          <w:lang w:val="es-ES_tradnl"/>
        </w:rPr>
        <w:t>6-8-10-12-14</w:t>
      </w:r>
    </w:p>
    <w:p w14:paraId="17A80DCC" w14:textId="77777777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e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C70C01" w:rsidRPr="004A3E74">
        <w:rPr>
          <w:rFonts w:ascii="Arial" w:hAnsi="Arial"/>
          <w:sz w:val="24"/>
          <w:szCs w:val="24"/>
          <w:lang w:val="es-ES_tradnl"/>
        </w:rPr>
        <w:t xml:space="preserve"> 1-</w:t>
      </w:r>
      <w:r w:rsidR="00104E15" w:rsidRPr="004A3E74">
        <w:rPr>
          <w:rFonts w:ascii="Arial" w:hAnsi="Arial"/>
          <w:sz w:val="24"/>
          <w:szCs w:val="24"/>
          <w:lang w:val="es-ES_tradnl"/>
        </w:rPr>
        <w:t>4-7-8-10-12-14</w:t>
      </w:r>
    </w:p>
    <w:p w14:paraId="2525F85E" w14:textId="77777777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f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104E15" w:rsidRPr="004A3E74">
        <w:rPr>
          <w:rFonts w:ascii="Arial" w:hAnsi="Arial"/>
          <w:sz w:val="24"/>
          <w:szCs w:val="24"/>
          <w:lang w:val="es-ES_tradnl"/>
        </w:rPr>
        <w:t xml:space="preserve"> 1-4-6-9-11-13-15</w:t>
      </w:r>
    </w:p>
    <w:p w14:paraId="3CB5FCE6" w14:textId="77777777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g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C70C01" w:rsidRPr="004A3E74">
        <w:rPr>
          <w:rFonts w:ascii="Arial" w:hAnsi="Arial"/>
          <w:sz w:val="24"/>
          <w:szCs w:val="24"/>
          <w:lang w:val="es-ES_tradnl"/>
        </w:rPr>
        <w:t xml:space="preserve">  </w:t>
      </w:r>
      <w:r w:rsidRPr="004A3E74">
        <w:rPr>
          <w:rFonts w:ascii="Arial" w:hAnsi="Arial"/>
          <w:sz w:val="24"/>
          <w:szCs w:val="24"/>
          <w:lang w:val="es-ES_tradnl"/>
        </w:rPr>
        <w:t>1</w:t>
      </w:r>
      <w:r w:rsidR="00104E15" w:rsidRPr="004A3E74">
        <w:rPr>
          <w:rFonts w:ascii="Arial" w:hAnsi="Arial"/>
          <w:sz w:val="24"/>
          <w:szCs w:val="24"/>
          <w:lang w:val="es-ES_tradnl"/>
        </w:rPr>
        <w:t>-4-6-8-10-12-14</w:t>
      </w:r>
    </w:p>
    <w:p w14:paraId="2CB3D9B9" w14:textId="77777777" w:rsidR="009B1A9D" w:rsidRPr="004A3E74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h) </w:t>
      </w:r>
      <w:r w:rsidRPr="004A3E74">
        <w:rPr>
          <w:rFonts w:ascii="Arial" w:hAnsi="Arial"/>
          <w:sz w:val="24"/>
          <w:szCs w:val="24"/>
          <w:lang w:val="es-ES_tradnl"/>
        </w:rPr>
        <w:t>1-4-</w:t>
      </w:r>
      <w:r w:rsidR="00104E15" w:rsidRPr="004A3E74">
        <w:rPr>
          <w:rFonts w:ascii="Arial" w:hAnsi="Arial"/>
          <w:sz w:val="24"/>
          <w:szCs w:val="24"/>
          <w:lang w:val="es-ES_tradnl"/>
        </w:rPr>
        <w:t>6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8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11</w:t>
      </w:r>
      <w:r w:rsidR="00402388" w:rsidRPr="004A3E74">
        <w:rPr>
          <w:rFonts w:ascii="Arial" w:hAnsi="Arial"/>
          <w:sz w:val="24"/>
          <w:szCs w:val="24"/>
          <w:lang w:val="es-ES_tradnl"/>
        </w:rPr>
        <w:t>-1</w:t>
      </w:r>
      <w:r w:rsidR="00104E15" w:rsidRPr="004A3E74">
        <w:rPr>
          <w:rFonts w:ascii="Arial" w:hAnsi="Arial"/>
          <w:sz w:val="24"/>
          <w:szCs w:val="24"/>
          <w:lang w:val="es-ES_tradnl"/>
        </w:rPr>
        <w:t>2</w:t>
      </w:r>
      <w:r w:rsidR="00402388" w:rsidRPr="004A3E74">
        <w:rPr>
          <w:rFonts w:ascii="Arial" w:hAnsi="Arial"/>
          <w:sz w:val="24"/>
          <w:szCs w:val="24"/>
          <w:lang w:val="es-ES_tradnl"/>
        </w:rPr>
        <w:t>-1</w:t>
      </w:r>
      <w:r w:rsidR="00104E15" w:rsidRPr="004A3E74">
        <w:rPr>
          <w:rFonts w:ascii="Arial" w:hAnsi="Arial"/>
          <w:sz w:val="24"/>
          <w:szCs w:val="24"/>
          <w:lang w:val="es-ES_tradnl"/>
        </w:rPr>
        <w:t>4</w:t>
      </w:r>
    </w:p>
    <w:p w14:paraId="0AB463B4" w14:textId="77777777" w:rsidR="009B1A9D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i)  </w:t>
      </w:r>
      <w:r w:rsidRPr="004A3E74">
        <w:rPr>
          <w:rFonts w:ascii="Arial" w:hAnsi="Arial"/>
          <w:sz w:val="24"/>
          <w:szCs w:val="24"/>
          <w:lang w:val="es-ES_tradnl"/>
        </w:rPr>
        <w:t>1-4-</w:t>
      </w:r>
      <w:r w:rsidR="00104E15" w:rsidRPr="004A3E74">
        <w:rPr>
          <w:rFonts w:ascii="Arial" w:hAnsi="Arial"/>
          <w:sz w:val="24"/>
          <w:szCs w:val="24"/>
          <w:lang w:val="es-ES_tradnl"/>
        </w:rPr>
        <w:t>6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8</w:t>
      </w:r>
      <w:r w:rsidRPr="004A3E74">
        <w:rPr>
          <w:rFonts w:ascii="Arial" w:hAnsi="Arial"/>
          <w:sz w:val="24"/>
          <w:szCs w:val="24"/>
          <w:lang w:val="es-ES_tradnl"/>
        </w:rPr>
        <w:t>-1</w:t>
      </w:r>
      <w:r w:rsidR="00104E15" w:rsidRPr="004A3E74">
        <w:rPr>
          <w:rFonts w:ascii="Arial" w:hAnsi="Arial"/>
          <w:sz w:val="24"/>
          <w:szCs w:val="24"/>
          <w:lang w:val="es-ES_tradnl"/>
        </w:rPr>
        <w:t>0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402388" w:rsidRPr="004A3E74">
        <w:rPr>
          <w:rFonts w:ascii="Arial" w:hAnsi="Arial"/>
          <w:sz w:val="24"/>
          <w:szCs w:val="24"/>
          <w:lang w:val="es-ES_tradnl"/>
        </w:rPr>
        <w:t>13-1</w:t>
      </w:r>
      <w:r w:rsidR="00104E15" w:rsidRPr="004A3E74">
        <w:rPr>
          <w:rFonts w:ascii="Arial" w:hAnsi="Arial"/>
          <w:sz w:val="24"/>
          <w:szCs w:val="24"/>
          <w:lang w:val="es-ES_tradnl"/>
        </w:rPr>
        <w:t>4</w:t>
      </w:r>
    </w:p>
    <w:p w14:paraId="4561AD88" w14:textId="77777777" w:rsidR="00104E15" w:rsidRPr="004A3E74" w:rsidRDefault="00104E15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j)</w:t>
      </w:r>
      <w:r w:rsidRPr="004A3E74">
        <w:rPr>
          <w:rFonts w:ascii="Arial" w:hAnsi="Arial"/>
          <w:sz w:val="24"/>
          <w:szCs w:val="24"/>
          <w:lang w:val="es-ES_tradnl"/>
        </w:rPr>
        <w:t xml:space="preserve"> 1-4-6-8-10-1</w:t>
      </w:r>
      <w:r w:rsidR="006230C0" w:rsidRPr="004A3E74">
        <w:rPr>
          <w:rFonts w:ascii="Arial" w:hAnsi="Arial"/>
          <w:sz w:val="24"/>
          <w:szCs w:val="24"/>
          <w:lang w:val="es-ES_tradnl"/>
        </w:rPr>
        <w:t>2</w:t>
      </w:r>
      <w:r w:rsidRPr="004A3E74">
        <w:rPr>
          <w:rFonts w:ascii="Arial" w:hAnsi="Arial"/>
          <w:sz w:val="24"/>
          <w:szCs w:val="24"/>
          <w:lang w:val="es-ES_tradnl"/>
        </w:rPr>
        <w:t>-15</w:t>
      </w:r>
    </w:p>
    <w:p w14:paraId="0F967814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1A894918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1FC5EF8B" w14:textId="01A9F927" w:rsidR="00B468D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CP</w:t>
      </w:r>
      <w:r w:rsidR="00B468D4" w:rsidRPr="004A3E74">
        <w:rPr>
          <w:rFonts w:ascii="Arial" w:hAnsi="Arial"/>
          <w:b/>
          <w:sz w:val="24"/>
          <w:szCs w:val="24"/>
          <w:lang w:val="es-ES_tradnl"/>
        </w:rPr>
        <w:t xml:space="preserve">- </w:t>
      </w:r>
      <w:r w:rsidR="0029401C">
        <w:rPr>
          <w:rFonts w:ascii="Arial" w:hAnsi="Arial"/>
          <w:b/>
          <w:sz w:val="24"/>
          <w:szCs w:val="24"/>
          <w:lang w:val="es-ES_tradnl"/>
        </w:rPr>
        <w:t>Modificar</w:t>
      </w:r>
      <w:r w:rsidRPr="004A3E74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42723B" w:rsidRPr="004A3E74">
        <w:rPr>
          <w:rFonts w:ascii="Arial" w:hAnsi="Arial"/>
          <w:b/>
          <w:sz w:val="24"/>
          <w:szCs w:val="24"/>
          <w:lang w:val="es-ES_tradnl"/>
        </w:rPr>
        <w:t>Paciente</w:t>
      </w:r>
      <w:r w:rsidRPr="004A3E74">
        <w:rPr>
          <w:rFonts w:ascii="Arial" w:hAnsi="Arial"/>
          <w:b/>
          <w:sz w:val="24"/>
          <w:szCs w:val="24"/>
          <w:lang w:val="es-ES_tradnl"/>
        </w:rPr>
        <w:t>-a</w:t>
      </w:r>
      <w:r w:rsidR="00B468D4"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07836876" w14:textId="411BAAA7" w:rsidR="00B468D4" w:rsidRPr="004A3E74" w:rsidRDefault="004A3E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29401C">
        <w:rPr>
          <w:rFonts w:ascii="Arial" w:hAnsi="Arial"/>
          <w:sz w:val="24"/>
          <w:szCs w:val="24"/>
          <w:lang w:val="es-ES_tradnl"/>
        </w:rPr>
        <w:t>Modificar</w:t>
      </w:r>
      <w:r w:rsidR="00B25B74" w:rsidRPr="004A3E74">
        <w:rPr>
          <w:rFonts w:ascii="Arial" w:hAnsi="Arial"/>
          <w:sz w:val="24"/>
          <w:szCs w:val="24"/>
          <w:lang w:val="es-ES_tradnl"/>
        </w:rPr>
        <w:t xml:space="preserve"> un </w:t>
      </w:r>
      <w:r w:rsidR="0042723B" w:rsidRPr="004A3E74">
        <w:rPr>
          <w:rFonts w:ascii="Arial" w:hAnsi="Arial"/>
          <w:sz w:val="24"/>
          <w:szCs w:val="24"/>
          <w:lang w:val="es-ES_tradnl"/>
        </w:rPr>
        <w:t>paciente</w:t>
      </w:r>
      <w:r w:rsidR="00B25B74" w:rsidRPr="004A3E74">
        <w:rPr>
          <w:rFonts w:ascii="Arial" w:hAnsi="Arial"/>
          <w:sz w:val="24"/>
          <w:szCs w:val="24"/>
          <w:lang w:val="es-ES_tradnl"/>
        </w:rPr>
        <w:t xml:space="preserve"> en condiciones normales</w:t>
      </w:r>
    </w:p>
    <w:p w14:paraId="574B3CD9" w14:textId="75760B7E" w:rsidR="00B468D4" w:rsidRPr="004A3E74" w:rsidRDefault="00B25B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BA5739">
        <w:rPr>
          <w:rFonts w:ascii="Arial" w:hAnsi="Arial"/>
          <w:sz w:val="24"/>
          <w:szCs w:val="24"/>
          <w:lang w:val="es-ES_tradnl"/>
        </w:rPr>
        <w:t xml:space="preserve">Existe </w:t>
      </w:r>
      <w:r w:rsidR="000367A0" w:rsidRPr="004A3E74">
        <w:rPr>
          <w:rFonts w:ascii="Arial" w:hAnsi="Arial"/>
          <w:sz w:val="24"/>
          <w:szCs w:val="24"/>
          <w:lang w:val="es-ES_tradnl"/>
        </w:rPr>
        <w:t xml:space="preserve">un propietario con cedula </w:t>
      </w:r>
      <w:r w:rsidR="00BA5739">
        <w:rPr>
          <w:rFonts w:ascii="Arial" w:hAnsi="Arial"/>
          <w:sz w:val="24"/>
          <w:szCs w:val="24"/>
          <w:lang w:val="es-ES_tradnl"/>
        </w:rPr>
        <w:t>“</w:t>
      </w:r>
      <w:r w:rsidR="000367A0" w:rsidRPr="004A3E74">
        <w:rPr>
          <w:rFonts w:ascii="Arial" w:hAnsi="Arial"/>
          <w:sz w:val="24"/>
          <w:szCs w:val="24"/>
          <w:lang w:val="es-ES_tradnl"/>
        </w:rPr>
        <w:t>23456789</w:t>
      </w:r>
      <w:r w:rsidR="00BA5739">
        <w:rPr>
          <w:rFonts w:ascii="Arial" w:hAnsi="Arial"/>
          <w:sz w:val="24"/>
          <w:szCs w:val="24"/>
          <w:lang w:val="es-ES_tradnl"/>
        </w:rPr>
        <w:t xml:space="preserve">” </w:t>
      </w:r>
      <w:r w:rsidR="00F86443">
        <w:rPr>
          <w:rFonts w:ascii="Arial" w:hAnsi="Arial"/>
          <w:sz w:val="24"/>
          <w:szCs w:val="24"/>
          <w:lang w:val="es-ES_tradnl"/>
        </w:rPr>
        <w:t>el cual tiene asig</w:t>
      </w:r>
      <w:r w:rsidR="0029401C">
        <w:rPr>
          <w:rFonts w:ascii="Arial" w:hAnsi="Arial"/>
          <w:sz w:val="24"/>
          <w:szCs w:val="24"/>
          <w:lang w:val="es-ES_tradnl"/>
        </w:rPr>
        <w:t>n</w:t>
      </w:r>
      <w:r w:rsidR="00F86443">
        <w:rPr>
          <w:rFonts w:ascii="Arial" w:hAnsi="Arial"/>
          <w:sz w:val="24"/>
          <w:szCs w:val="24"/>
          <w:lang w:val="es-ES_tradnl"/>
        </w:rPr>
        <w:t>a</w:t>
      </w:r>
      <w:r w:rsidR="0029401C">
        <w:rPr>
          <w:rFonts w:ascii="Arial" w:hAnsi="Arial"/>
          <w:sz w:val="24"/>
          <w:szCs w:val="24"/>
          <w:lang w:val="es-ES_tradnl"/>
        </w:rPr>
        <w:t>do un paciente determinado.</w:t>
      </w:r>
    </w:p>
    <w:p w14:paraId="7C6A43B2" w14:textId="77777777" w:rsidR="00B25B74" w:rsidRPr="004A3E74" w:rsidRDefault="00B25B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13B3EEF7" w14:textId="71F89560" w:rsidR="000367A0" w:rsidRPr="004A3E74" w:rsidRDefault="004A3E74" w:rsidP="000367A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Doc.</w:t>
      </w:r>
      <w:r w:rsidR="000367A0" w:rsidRPr="004A3E74">
        <w:rPr>
          <w:rFonts w:ascii="Arial" w:hAnsi="Arial"/>
          <w:sz w:val="24"/>
          <w:szCs w:val="24"/>
          <w:lang w:val="es-ES_tradnl"/>
        </w:rPr>
        <w:t xml:space="preserve"> Propietario: 23456789</w:t>
      </w:r>
    </w:p>
    <w:p w14:paraId="78E33166" w14:textId="55E277F5" w:rsidR="00B25B74" w:rsidRPr="004A3E74" w:rsidRDefault="00B25B74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Nombre: </w:t>
      </w:r>
      <w:r w:rsidR="0029401C">
        <w:rPr>
          <w:rFonts w:ascii="Arial" w:hAnsi="Arial"/>
          <w:sz w:val="24"/>
          <w:szCs w:val="24"/>
          <w:lang w:val="es-ES_tradnl"/>
        </w:rPr>
        <w:t>Meshi</w:t>
      </w:r>
    </w:p>
    <w:p w14:paraId="3EEB14AF" w14:textId="2F23B1E1" w:rsidR="001576BE" w:rsidRPr="004A3E74" w:rsidRDefault="001576BE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Especie</w:t>
      </w:r>
      <w:r w:rsidR="00B2252B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29401C">
        <w:rPr>
          <w:rFonts w:ascii="Arial" w:hAnsi="Arial"/>
          <w:sz w:val="24"/>
          <w:szCs w:val="24"/>
          <w:lang w:val="es-ES_tradnl"/>
        </w:rPr>
        <w:t>Felino</w:t>
      </w:r>
    </w:p>
    <w:p w14:paraId="5B855683" w14:textId="4FFEC8AC" w:rsidR="00B25B74" w:rsidRPr="004A3E74" w:rsidRDefault="000367A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Raza</w:t>
      </w:r>
      <w:r w:rsidR="00B25B74" w:rsidRPr="004A3E74">
        <w:rPr>
          <w:rFonts w:ascii="Arial" w:hAnsi="Arial"/>
          <w:sz w:val="24"/>
          <w:szCs w:val="24"/>
          <w:lang w:val="es-ES_tradnl"/>
        </w:rPr>
        <w:t>:</w:t>
      </w:r>
      <w:r w:rsidR="008B279F" w:rsidRPr="004A3E74">
        <w:rPr>
          <w:rFonts w:ascii="Arial" w:hAnsi="Arial"/>
          <w:sz w:val="24"/>
          <w:szCs w:val="24"/>
          <w:lang w:val="es-ES_tradnl"/>
        </w:rPr>
        <w:t xml:space="preserve">   </w:t>
      </w:r>
      <w:r w:rsidR="0029401C">
        <w:rPr>
          <w:rFonts w:ascii="Arial" w:hAnsi="Arial"/>
          <w:sz w:val="24"/>
          <w:szCs w:val="24"/>
          <w:lang w:val="es-ES_tradnl"/>
        </w:rPr>
        <w:t>Persa</w:t>
      </w:r>
    </w:p>
    <w:p w14:paraId="2554D0BC" w14:textId="6D2FEB43" w:rsidR="00B25B74" w:rsidRPr="004A3E74" w:rsidRDefault="000367A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Sexo</w:t>
      </w:r>
      <w:r w:rsidR="00B25B74" w:rsidRPr="004A3E74">
        <w:rPr>
          <w:rFonts w:ascii="Arial" w:hAnsi="Arial"/>
          <w:sz w:val="24"/>
          <w:szCs w:val="24"/>
          <w:lang w:val="es-ES_tradnl"/>
        </w:rPr>
        <w:t>:</w:t>
      </w:r>
      <w:r w:rsidR="008B279F" w:rsidRPr="004A3E74">
        <w:rPr>
          <w:rFonts w:ascii="Arial" w:hAnsi="Arial"/>
          <w:sz w:val="24"/>
          <w:szCs w:val="24"/>
          <w:lang w:val="es-ES_tradnl"/>
        </w:rPr>
        <w:t xml:space="preserve"> </w:t>
      </w:r>
      <w:r w:rsidR="00B2252B" w:rsidRPr="004A3E74">
        <w:rPr>
          <w:rFonts w:ascii="Arial" w:hAnsi="Arial"/>
          <w:sz w:val="24"/>
          <w:szCs w:val="24"/>
          <w:lang w:val="es-ES_tradnl"/>
        </w:rPr>
        <w:t>m</w:t>
      </w:r>
      <w:r w:rsidR="0029401C">
        <w:rPr>
          <w:rFonts w:ascii="Arial" w:hAnsi="Arial"/>
          <w:sz w:val="24"/>
          <w:szCs w:val="24"/>
          <w:lang w:val="es-ES_tradnl"/>
        </w:rPr>
        <w:t>acho</w:t>
      </w:r>
    </w:p>
    <w:p w14:paraId="41D87A6A" w14:textId="52B45F6C" w:rsidR="006230C0" w:rsidRPr="004A3E74" w:rsidRDefault="0029401C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Edad:2</w:t>
      </w:r>
    </w:p>
    <w:p w14:paraId="28DCFE3D" w14:textId="3E4C0B3B" w:rsidR="00B25B74" w:rsidRDefault="000367A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Color</w:t>
      </w:r>
      <w:r w:rsidR="00B25B74" w:rsidRPr="004A3E74">
        <w:rPr>
          <w:rFonts w:ascii="Arial" w:hAnsi="Arial"/>
          <w:sz w:val="24"/>
          <w:szCs w:val="24"/>
          <w:lang w:val="es-ES_tradnl"/>
        </w:rPr>
        <w:t>:</w:t>
      </w:r>
      <w:r w:rsidR="008B279F" w:rsidRPr="004A3E74">
        <w:rPr>
          <w:rFonts w:ascii="Arial" w:hAnsi="Arial"/>
          <w:sz w:val="24"/>
          <w:szCs w:val="24"/>
          <w:lang w:val="es-ES_tradnl"/>
        </w:rPr>
        <w:t xml:space="preserve"> </w:t>
      </w:r>
      <w:r w:rsidR="0029401C">
        <w:rPr>
          <w:rFonts w:ascii="Arial" w:hAnsi="Arial"/>
          <w:sz w:val="24"/>
          <w:szCs w:val="24"/>
          <w:lang w:val="es-ES_tradnl"/>
        </w:rPr>
        <w:t>Gris</w:t>
      </w:r>
    </w:p>
    <w:p w14:paraId="0657AAE2" w14:textId="77777777" w:rsidR="0029401C" w:rsidRPr="004A3E74" w:rsidRDefault="0029401C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</w:p>
    <w:p w14:paraId="411239CF" w14:textId="77777777" w:rsidR="00B468D4" w:rsidRPr="004A3E74" w:rsidRDefault="00B25B74" w:rsidP="0091603D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3409742" w14:textId="77777777" w:rsidR="008B279F" w:rsidRPr="004A3E74" w:rsidRDefault="008B279F" w:rsidP="008B279F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0FF7AFBF" w14:textId="77777777" w:rsidR="008B279F" w:rsidRPr="004A3E74" w:rsidRDefault="008B279F" w:rsidP="008B279F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2C1DF41A" w14:textId="39B6CE0E" w:rsidR="008B279F" w:rsidRDefault="008B279F" w:rsidP="008B279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Mensaje : “El </w:t>
      </w:r>
      <w:r w:rsidR="00B2252B" w:rsidRPr="004A3E74">
        <w:rPr>
          <w:rFonts w:ascii="Arial" w:hAnsi="Arial"/>
          <w:sz w:val="24"/>
          <w:szCs w:val="24"/>
          <w:lang w:val="es-ES_tradnl"/>
        </w:rPr>
        <w:t>paciente</w:t>
      </w:r>
      <w:r w:rsidRPr="004A3E74">
        <w:rPr>
          <w:rFonts w:ascii="Arial" w:hAnsi="Arial"/>
          <w:sz w:val="24"/>
          <w:szCs w:val="24"/>
          <w:lang w:val="es-ES_tradnl"/>
        </w:rPr>
        <w:t xml:space="preserve"> se </w:t>
      </w:r>
      <w:r w:rsidR="0029401C">
        <w:rPr>
          <w:rFonts w:ascii="Arial" w:hAnsi="Arial"/>
          <w:sz w:val="24"/>
          <w:szCs w:val="24"/>
          <w:lang w:val="es-ES_tradnl"/>
        </w:rPr>
        <w:t xml:space="preserve">modificó </w:t>
      </w:r>
      <w:r w:rsidRPr="004A3E74">
        <w:rPr>
          <w:rFonts w:ascii="Arial" w:hAnsi="Arial"/>
          <w:sz w:val="24"/>
          <w:szCs w:val="24"/>
          <w:lang w:val="es-ES_tradnl"/>
        </w:rPr>
        <w:t>exitosamente”</w:t>
      </w:r>
    </w:p>
    <w:p w14:paraId="350BC242" w14:textId="26306E2F" w:rsidR="0029401C" w:rsidRDefault="0029401C" w:rsidP="0029401C">
      <w:pPr>
        <w:pStyle w:val="bp"/>
        <w:spacing w:before="0" w:after="0"/>
        <w:ind w:firstLine="72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lastRenderedPageBreak/>
        <w:t>Base de datos:</w:t>
      </w:r>
    </w:p>
    <w:p w14:paraId="62C477AF" w14:textId="274C1F5F" w:rsidR="0029401C" w:rsidRPr="004A3E74" w:rsidRDefault="0029401C" w:rsidP="0029401C">
      <w:pPr>
        <w:pStyle w:val="bp"/>
        <w:spacing w:before="0" w:after="0"/>
        <w:ind w:firstLine="72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  <w:t>La base de datos actualiza la información correspondiente.</w:t>
      </w:r>
    </w:p>
    <w:p w14:paraId="3527C79F" w14:textId="77777777" w:rsidR="006230C0" w:rsidRPr="004A3E74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5221E771" w14:textId="77777777" w:rsidR="006230C0" w:rsidRPr="004A3E74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79B8BB3B" w14:textId="22DD7CEB" w:rsidR="00AF385A" w:rsidRPr="004A3E74" w:rsidRDefault="00AF385A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CP- </w:t>
      </w:r>
      <w:r w:rsidR="0029401C">
        <w:rPr>
          <w:rFonts w:ascii="Arial" w:hAnsi="Arial"/>
          <w:b/>
          <w:sz w:val="24"/>
          <w:szCs w:val="24"/>
          <w:lang w:val="es-ES_tradnl"/>
        </w:rPr>
        <w:t>Modificar</w:t>
      </w:r>
      <w:r w:rsidRPr="004A3E74">
        <w:rPr>
          <w:rFonts w:ascii="Arial" w:hAnsi="Arial"/>
          <w:b/>
          <w:sz w:val="24"/>
          <w:szCs w:val="24"/>
          <w:lang w:val="es-ES_tradnl"/>
        </w:rPr>
        <w:t xml:space="preserve"> P</w:t>
      </w:r>
      <w:r w:rsidR="006230C0" w:rsidRPr="004A3E74">
        <w:rPr>
          <w:rFonts w:ascii="Arial" w:hAnsi="Arial"/>
          <w:b/>
          <w:sz w:val="24"/>
          <w:szCs w:val="24"/>
          <w:lang w:val="es-ES_tradnl"/>
        </w:rPr>
        <w:t>aciente</w:t>
      </w:r>
      <w:r w:rsidRPr="004A3E74">
        <w:rPr>
          <w:rFonts w:ascii="Arial" w:hAnsi="Arial"/>
          <w:b/>
          <w:sz w:val="24"/>
          <w:szCs w:val="24"/>
          <w:lang w:val="es-ES_tradnl"/>
        </w:rPr>
        <w:t>-</w:t>
      </w:r>
      <w:r w:rsidR="00501E4B" w:rsidRPr="004A3E74">
        <w:rPr>
          <w:rFonts w:ascii="Arial" w:hAnsi="Arial"/>
          <w:b/>
          <w:sz w:val="24"/>
          <w:szCs w:val="24"/>
          <w:lang w:val="es-ES_tradnl"/>
        </w:rPr>
        <w:t>b</w:t>
      </w:r>
      <w:r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3EF3B6D4" w14:textId="054FE021" w:rsidR="00AF385A" w:rsidRPr="004A3E74" w:rsidRDefault="004A3E74" w:rsidP="00AF385A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AF385A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29401C">
        <w:rPr>
          <w:rFonts w:ascii="Arial" w:hAnsi="Arial"/>
          <w:sz w:val="24"/>
          <w:szCs w:val="24"/>
          <w:lang w:val="es-ES_tradnl"/>
        </w:rPr>
        <w:t>Modificar</w:t>
      </w:r>
      <w:r w:rsidR="00AF385A" w:rsidRPr="004A3E74">
        <w:rPr>
          <w:rFonts w:ascii="Arial" w:hAnsi="Arial"/>
          <w:sz w:val="24"/>
          <w:szCs w:val="24"/>
          <w:lang w:val="es-ES_tradnl"/>
        </w:rPr>
        <w:t xml:space="preserve"> un </w:t>
      </w:r>
      <w:r w:rsidR="00501E4B" w:rsidRPr="004A3E74">
        <w:rPr>
          <w:rFonts w:ascii="Arial" w:hAnsi="Arial"/>
          <w:sz w:val="24"/>
          <w:szCs w:val="24"/>
          <w:lang w:val="es-ES_tradnl"/>
        </w:rPr>
        <w:t>paciente con un propietario no existente en la base de datos</w:t>
      </w:r>
      <w:r w:rsidR="00AF385A" w:rsidRPr="004A3E74">
        <w:rPr>
          <w:rFonts w:ascii="Arial" w:hAnsi="Arial"/>
          <w:sz w:val="24"/>
          <w:szCs w:val="24"/>
          <w:lang w:val="es-ES_tradnl"/>
        </w:rPr>
        <w:t xml:space="preserve"> </w:t>
      </w:r>
    </w:p>
    <w:p w14:paraId="26B9A82D" w14:textId="7B9FE5C3" w:rsidR="00AB16BF" w:rsidRPr="004A3E74" w:rsidRDefault="00AF385A" w:rsidP="00AF385A">
      <w:pPr>
        <w:pStyle w:val="bp"/>
        <w:spacing w:before="0" w:after="0"/>
        <w:rPr>
          <w:rFonts w:ascii="Arial" w:hAnsi="Arial"/>
          <w:sz w:val="24"/>
          <w:szCs w:val="24"/>
          <w:u w:val="single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BA5739">
        <w:rPr>
          <w:rFonts w:ascii="Arial" w:hAnsi="Arial"/>
          <w:sz w:val="24"/>
          <w:szCs w:val="24"/>
          <w:lang w:val="es-ES_tradnl"/>
        </w:rPr>
        <w:t>En la base de datos no existe un propietario registrado con la cédula “135798642”</w:t>
      </w:r>
    </w:p>
    <w:p w14:paraId="3B7592ED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28925A00" w14:textId="230791F0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Doc Propietario: </w:t>
      </w:r>
      <w:r w:rsidR="00BA5739">
        <w:rPr>
          <w:rFonts w:ascii="Arial" w:hAnsi="Arial"/>
          <w:sz w:val="24"/>
          <w:szCs w:val="24"/>
          <w:lang w:val="es-ES_tradnl"/>
        </w:rPr>
        <w:t>135798642</w:t>
      </w:r>
    </w:p>
    <w:p w14:paraId="11938BEB" w14:textId="43D6B102" w:rsidR="00AB16BF" w:rsidRPr="004A3E74" w:rsidRDefault="0029401C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Nombre: Rocky</w:t>
      </w:r>
    </w:p>
    <w:p w14:paraId="646B68A5" w14:textId="5A9A8160" w:rsidR="00AB16BF" w:rsidRPr="004A3E74" w:rsidRDefault="0029401C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Especie: C</w:t>
      </w:r>
      <w:r w:rsidR="00AB16BF" w:rsidRPr="004A3E74">
        <w:rPr>
          <w:rFonts w:ascii="Arial" w:hAnsi="Arial"/>
          <w:sz w:val="24"/>
          <w:szCs w:val="24"/>
          <w:lang w:val="es-ES_tradnl"/>
        </w:rPr>
        <w:t>anino</w:t>
      </w:r>
    </w:p>
    <w:p w14:paraId="079A7D94" w14:textId="7533341C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Raza:   </w:t>
      </w:r>
      <w:r w:rsidR="0029401C">
        <w:rPr>
          <w:rFonts w:ascii="Arial" w:hAnsi="Arial"/>
          <w:sz w:val="24"/>
          <w:szCs w:val="24"/>
          <w:lang w:val="es-ES_tradnl"/>
        </w:rPr>
        <w:t>Akita</w:t>
      </w:r>
    </w:p>
    <w:p w14:paraId="4CD03F00" w14:textId="6A7D8A4F" w:rsidR="00AB16BF" w:rsidRPr="004A3E74" w:rsidRDefault="0029401C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Sexo: macho</w:t>
      </w:r>
    </w:p>
    <w:p w14:paraId="6C0DD197" w14:textId="77777777" w:rsidR="006230C0" w:rsidRPr="004A3E74" w:rsidRDefault="006230C0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Edad 6</w:t>
      </w:r>
    </w:p>
    <w:p w14:paraId="692E91F4" w14:textId="14B58B36" w:rsidR="00AB16BF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Color: </w:t>
      </w:r>
      <w:r w:rsidR="0029401C">
        <w:rPr>
          <w:rFonts w:ascii="Arial" w:hAnsi="Arial"/>
          <w:sz w:val="24"/>
          <w:szCs w:val="24"/>
          <w:lang w:val="es-ES_tradnl"/>
        </w:rPr>
        <w:t>Negro</w:t>
      </w:r>
    </w:p>
    <w:p w14:paraId="4C8B3D25" w14:textId="77777777" w:rsidR="0029401C" w:rsidRPr="004A3E74" w:rsidRDefault="0029401C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</w:p>
    <w:p w14:paraId="3AA22079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8C48BD5" w14:textId="77777777" w:rsidR="00AF385A" w:rsidRPr="004A3E74" w:rsidRDefault="00AF385A" w:rsidP="00AF385A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27356E54" w14:textId="77777777" w:rsidR="00AF385A" w:rsidRPr="004A3E74" w:rsidRDefault="00AF385A" w:rsidP="00AF385A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47D66169" w14:textId="427CD67F" w:rsidR="00AF385A" w:rsidRDefault="00AF385A" w:rsidP="005131BE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Mensaje : “</w:t>
      </w:r>
      <w:r w:rsidR="0029401C">
        <w:rPr>
          <w:rFonts w:ascii="Arial" w:hAnsi="Arial"/>
          <w:sz w:val="24"/>
          <w:szCs w:val="24"/>
          <w:lang w:val="es-ES_tradnl"/>
        </w:rPr>
        <w:t>Error, e</w:t>
      </w:r>
      <w:r w:rsidR="00BA5739">
        <w:rPr>
          <w:rFonts w:ascii="Arial" w:hAnsi="Arial"/>
          <w:sz w:val="24"/>
          <w:szCs w:val="24"/>
          <w:lang w:val="es-ES_tradnl"/>
        </w:rPr>
        <w:t xml:space="preserve">l propietario </w:t>
      </w:r>
      <w:r w:rsidR="0029401C">
        <w:rPr>
          <w:rFonts w:ascii="Arial" w:hAnsi="Arial"/>
          <w:sz w:val="24"/>
          <w:szCs w:val="24"/>
          <w:lang w:val="es-ES_tradnl"/>
        </w:rPr>
        <w:t>no está registrado</w:t>
      </w:r>
      <w:r w:rsidR="00AB16BF" w:rsidRPr="004A3E74">
        <w:rPr>
          <w:rFonts w:ascii="Arial" w:hAnsi="Arial"/>
          <w:sz w:val="24"/>
          <w:szCs w:val="24"/>
          <w:lang w:val="es-ES_tradnl"/>
        </w:rPr>
        <w:t xml:space="preserve"> en el sistema</w:t>
      </w:r>
      <w:r w:rsidRPr="004A3E74">
        <w:rPr>
          <w:rFonts w:ascii="Arial" w:hAnsi="Arial"/>
          <w:sz w:val="24"/>
          <w:szCs w:val="24"/>
          <w:lang w:val="es-ES_tradnl"/>
        </w:rPr>
        <w:t>”</w:t>
      </w:r>
    </w:p>
    <w:p w14:paraId="4A3DA6F2" w14:textId="6C6D31FE" w:rsidR="0029401C" w:rsidRDefault="0029401C" w:rsidP="0029401C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  <w:t>Base de datos:</w:t>
      </w:r>
    </w:p>
    <w:p w14:paraId="3A3A5F77" w14:textId="167D1FE3" w:rsidR="0029401C" w:rsidRPr="004A3E74" w:rsidRDefault="0029401C" w:rsidP="0029401C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</w:r>
      <w:r>
        <w:rPr>
          <w:rFonts w:ascii="Arial" w:hAnsi="Arial"/>
          <w:sz w:val="24"/>
          <w:szCs w:val="24"/>
          <w:lang w:val="es-ES_tradnl"/>
        </w:rPr>
        <w:tab/>
        <w:t>La base de datos no actualiza la información sobre el paciente.</w:t>
      </w:r>
    </w:p>
    <w:p w14:paraId="0663CB45" w14:textId="77777777" w:rsidR="006230C0" w:rsidRPr="004A3E74" w:rsidRDefault="006230C0" w:rsidP="005131BE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</w:p>
    <w:p w14:paraId="3D79CC8A" w14:textId="77777777" w:rsidR="006230C0" w:rsidRPr="004A3E74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04A8A600" w14:textId="2D29D2A9" w:rsidR="006230C0" w:rsidRPr="004A3E74" w:rsidRDefault="006230C0" w:rsidP="006230C0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CP- </w:t>
      </w:r>
      <w:r w:rsidR="00F86443">
        <w:rPr>
          <w:rFonts w:ascii="Arial" w:hAnsi="Arial"/>
          <w:b/>
          <w:sz w:val="24"/>
          <w:szCs w:val="24"/>
          <w:lang w:val="es-ES_tradnl"/>
        </w:rPr>
        <w:t>Modificar</w:t>
      </w:r>
      <w:r w:rsidRPr="004A3E74">
        <w:rPr>
          <w:rFonts w:ascii="Arial" w:hAnsi="Arial"/>
          <w:b/>
          <w:sz w:val="24"/>
          <w:szCs w:val="24"/>
          <w:lang w:val="es-ES_tradnl"/>
        </w:rPr>
        <w:t xml:space="preserve"> Paciente-i:</w:t>
      </w:r>
    </w:p>
    <w:p w14:paraId="54F4F5A3" w14:textId="130F25C1" w:rsidR="006230C0" w:rsidRPr="004A3E74" w:rsidRDefault="004A3E74" w:rsidP="006230C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6230C0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29401C">
        <w:rPr>
          <w:rFonts w:ascii="Arial" w:hAnsi="Arial"/>
          <w:sz w:val="24"/>
          <w:szCs w:val="24"/>
          <w:lang w:val="es-ES_tradnl"/>
        </w:rPr>
        <w:t>Modificar</w:t>
      </w:r>
      <w:r w:rsidR="006230C0" w:rsidRPr="004A3E74">
        <w:rPr>
          <w:rFonts w:ascii="Arial" w:hAnsi="Arial"/>
          <w:sz w:val="24"/>
          <w:szCs w:val="24"/>
          <w:lang w:val="es-ES_tradnl"/>
        </w:rPr>
        <w:t xml:space="preserve"> un paciente con una edad menor que cero</w:t>
      </w:r>
    </w:p>
    <w:p w14:paraId="54804B6D" w14:textId="3F1AFE72" w:rsidR="006230C0" w:rsidRPr="004A3E74" w:rsidRDefault="006230C0" w:rsidP="006230C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F16F7A">
        <w:rPr>
          <w:rFonts w:ascii="Arial" w:hAnsi="Arial"/>
          <w:sz w:val="24"/>
          <w:szCs w:val="24"/>
          <w:lang w:val="es-ES_tradnl"/>
        </w:rPr>
        <w:t>Existe un propietario con la cédula “0000011111” en la base de datos.</w:t>
      </w:r>
    </w:p>
    <w:p w14:paraId="58DA6CF0" w14:textId="77777777" w:rsidR="006230C0" w:rsidRPr="004A3E74" w:rsidRDefault="006230C0" w:rsidP="006230C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4E9212F2" w14:textId="71A76D5A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Doc Propietario: </w:t>
      </w:r>
      <w:r w:rsidR="00F16F7A">
        <w:rPr>
          <w:rFonts w:ascii="Arial" w:hAnsi="Arial"/>
          <w:sz w:val="24"/>
          <w:szCs w:val="24"/>
          <w:lang w:val="es-ES_tradnl"/>
        </w:rPr>
        <w:t>0000011111</w:t>
      </w:r>
    </w:p>
    <w:p w14:paraId="54EDACFF" w14:textId="659E7335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Nombre: </w:t>
      </w:r>
      <w:r w:rsidR="0029401C">
        <w:rPr>
          <w:rFonts w:ascii="Arial" w:hAnsi="Arial"/>
          <w:sz w:val="24"/>
          <w:szCs w:val="24"/>
          <w:lang w:val="es-ES_tradnl"/>
        </w:rPr>
        <w:t>Fifi</w:t>
      </w:r>
    </w:p>
    <w:p w14:paraId="3D129FBC" w14:textId="4BBC7DDE" w:rsidR="006230C0" w:rsidRPr="004A3E74" w:rsidRDefault="0029401C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Especie: C</w:t>
      </w:r>
      <w:r w:rsidR="006230C0" w:rsidRPr="004A3E74">
        <w:rPr>
          <w:rFonts w:ascii="Arial" w:hAnsi="Arial"/>
          <w:sz w:val="24"/>
          <w:szCs w:val="24"/>
          <w:lang w:val="es-ES_tradnl"/>
        </w:rPr>
        <w:t>anino</w:t>
      </w:r>
    </w:p>
    <w:p w14:paraId="0E86B4C2" w14:textId="34F1FFB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Raza:   </w:t>
      </w:r>
      <w:r w:rsidR="0029401C">
        <w:rPr>
          <w:rFonts w:ascii="Arial" w:hAnsi="Arial"/>
          <w:sz w:val="24"/>
          <w:szCs w:val="24"/>
          <w:lang w:val="es-ES_tradnl"/>
        </w:rPr>
        <w:t>Galgo</w:t>
      </w:r>
    </w:p>
    <w:p w14:paraId="60D13890" w14:textId="6B830D13" w:rsidR="006230C0" w:rsidRPr="004A3E74" w:rsidRDefault="0029401C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Sexo: hembra</w:t>
      </w:r>
    </w:p>
    <w:p w14:paraId="5573CE18" w14:textId="77777777" w:rsidR="00FB0539" w:rsidRPr="004A3E74" w:rsidRDefault="00FB0539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Edad -1</w:t>
      </w:r>
    </w:p>
    <w:p w14:paraId="56B64A21" w14:textId="424B8A5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Color: </w:t>
      </w:r>
      <w:r w:rsidR="0029401C">
        <w:rPr>
          <w:rFonts w:ascii="Arial" w:hAnsi="Arial"/>
          <w:sz w:val="24"/>
          <w:szCs w:val="24"/>
          <w:lang w:val="es-ES_tradnl"/>
        </w:rPr>
        <w:t>Café</w:t>
      </w:r>
    </w:p>
    <w:p w14:paraId="2A46C4E8" w14:textId="77777777" w:rsidR="006230C0" w:rsidRPr="004A3E74" w:rsidRDefault="006230C0" w:rsidP="006230C0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7FCC7DA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378BF2A7" w14:textId="77777777" w:rsidR="006230C0" w:rsidRPr="004A3E74" w:rsidRDefault="006230C0" w:rsidP="006230C0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13127BF8" w14:textId="095B1912" w:rsidR="0029401C" w:rsidRDefault="006230C0" w:rsidP="0029401C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Mensaje : “</w:t>
      </w:r>
      <w:r w:rsidR="00F86443">
        <w:rPr>
          <w:rFonts w:ascii="Arial" w:hAnsi="Arial"/>
          <w:sz w:val="24"/>
          <w:szCs w:val="24"/>
          <w:lang w:val="es-ES_tradnl"/>
        </w:rPr>
        <w:t>Error, l</w:t>
      </w:r>
      <w:bookmarkStart w:id="0" w:name="_GoBack"/>
      <w:bookmarkEnd w:id="0"/>
      <w:r w:rsidR="00FB0539" w:rsidRPr="004A3E74">
        <w:rPr>
          <w:rFonts w:ascii="Arial" w:hAnsi="Arial"/>
          <w:sz w:val="24"/>
          <w:szCs w:val="24"/>
          <w:lang w:val="es-ES_tradnl"/>
        </w:rPr>
        <w:t>a edad debe ser un valor positivo mayor que cero</w:t>
      </w:r>
      <w:r w:rsidR="0029401C">
        <w:rPr>
          <w:rFonts w:ascii="Arial" w:hAnsi="Arial"/>
          <w:sz w:val="24"/>
          <w:szCs w:val="24"/>
          <w:lang w:val="es-ES_tradnl"/>
        </w:rPr>
        <w:t>”</w:t>
      </w:r>
    </w:p>
    <w:p w14:paraId="275B8A11" w14:textId="6A5B4E68" w:rsidR="0029401C" w:rsidRDefault="0029401C" w:rsidP="0029401C">
      <w:pPr>
        <w:pStyle w:val="bp"/>
        <w:spacing w:before="0" w:after="0"/>
        <w:ind w:firstLine="720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>Base de datos:</w:t>
      </w:r>
    </w:p>
    <w:p w14:paraId="276BB714" w14:textId="274318B8" w:rsidR="0029401C" w:rsidRPr="004A3E74" w:rsidRDefault="0029401C" w:rsidP="0029401C">
      <w:pPr>
        <w:pStyle w:val="bp"/>
        <w:spacing w:before="0" w:after="0"/>
        <w:ind w:firstLine="720"/>
        <w:rPr>
          <w:rFonts w:ascii="Arial" w:hAnsi="Arial"/>
          <w:color w:val="0000FF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lang w:val="es-ES_tradnl"/>
        </w:rPr>
        <w:tab/>
        <w:t>La base de datos no actualiza la información sobre el paciente.</w:t>
      </w:r>
    </w:p>
    <w:sectPr w:rsidR="0029401C" w:rsidRPr="004A3E74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AB8E" w14:textId="77777777" w:rsidR="0071079B" w:rsidRDefault="0071079B">
      <w:r>
        <w:separator/>
      </w:r>
    </w:p>
  </w:endnote>
  <w:endnote w:type="continuationSeparator" w:id="0">
    <w:p w14:paraId="2554D93F" w14:textId="77777777" w:rsidR="0071079B" w:rsidRDefault="0071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E8D6C" w14:textId="77777777" w:rsidR="00B468D4" w:rsidRDefault="008272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84350A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7BD2" w14:textId="77777777" w:rsidR="00B468D4" w:rsidRDefault="00A235E8" w:rsidP="00B42548">
    <w:pPr>
      <w:jc w:val="right"/>
    </w:pPr>
    <w:r>
      <w:rPr>
        <w:sz w:val="20"/>
      </w:rPr>
      <w:t>Pagina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8272C6" w:rsidRPr="00B42548">
      <w:rPr>
        <w:sz w:val="20"/>
      </w:rPr>
      <w:fldChar w:fldCharType="separate"/>
    </w:r>
    <w:r w:rsidR="00F86443">
      <w:rPr>
        <w:noProof/>
        <w:sz w:val="20"/>
      </w:rPr>
      <w:t>2</w:t>
    </w:r>
    <w:r w:rsidR="008272C6" w:rsidRPr="00B42548">
      <w:rPr>
        <w:sz w:val="20"/>
      </w:rPr>
      <w:fldChar w:fldCharType="end"/>
    </w:r>
    <w:r>
      <w:rPr>
        <w:sz w:val="20"/>
      </w:rPr>
      <w:t xml:space="preserve"> de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8272C6" w:rsidRPr="00B42548">
      <w:rPr>
        <w:sz w:val="20"/>
      </w:rPr>
      <w:fldChar w:fldCharType="separate"/>
    </w:r>
    <w:r w:rsidR="00F86443">
      <w:rPr>
        <w:noProof/>
        <w:sz w:val="20"/>
      </w:rPr>
      <w:t>2</w:t>
    </w:r>
    <w:r w:rsidR="008272C6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7B58" w14:textId="77777777" w:rsidR="0071079B" w:rsidRDefault="0071079B">
      <w:r>
        <w:separator/>
      </w:r>
    </w:p>
  </w:footnote>
  <w:footnote w:type="continuationSeparator" w:id="0">
    <w:p w14:paraId="54DDBFA1" w14:textId="77777777" w:rsidR="0071079B" w:rsidRDefault="00710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B198C" w14:textId="77777777" w:rsidR="008166EB" w:rsidRPr="004A3E74" w:rsidRDefault="00E814D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Hospital Veterinario</w:t>
    </w:r>
    <w:r w:rsidR="00B42548" w:rsidRPr="004A3E74">
      <w:rPr>
        <w:rFonts w:ascii="Arial" w:hAnsi="Arial"/>
        <w:b/>
        <w:sz w:val="28"/>
        <w:lang w:val="es-CO"/>
      </w:rPr>
      <w:t xml:space="preserve"> </w:t>
    </w:r>
  </w:p>
  <w:p w14:paraId="282FD266" w14:textId="4A9CC365" w:rsidR="00B468D4" w:rsidRPr="004A3E74" w:rsidRDefault="008166EB" w:rsidP="00A205FF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Diseño de Pruebas</w:t>
    </w:r>
    <w:r w:rsidR="00B42548" w:rsidRPr="004A3E74">
      <w:rPr>
        <w:rFonts w:ascii="Arial" w:hAnsi="Arial"/>
        <w:b/>
        <w:sz w:val="28"/>
        <w:lang w:val="es-CO"/>
      </w:rPr>
      <w:t>:</w:t>
    </w:r>
    <w:r w:rsidRPr="004A3E74">
      <w:rPr>
        <w:rFonts w:ascii="Arial" w:hAnsi="Arial"/>
        <w:b/>
        <w:sz w:val="28"/>
        <w:lang w:val="es-CO"/>
      </w:rPr>
      <w:t xml:space="preserve"> C</w:t>
    </w:r>
    <w:r w:rsidR="005131BE" w:rsidRPr="004A3E74">
      <w:rPr>
        <w:rFonts w:ascii="Arial" w:hAnsi="Arial"/>
        <w:b/>
        <w:sz w:val="28"/>
        <w:lang w:val="es-CO"/>
      </w:rPr>
      <w:t>U</w:t>
    </w:r>
    <w:r w:rsidR="00A205FF">
      <w:rPr>
        <w:rFonts w:ascii="Arial" w:hAnsi="Arial"/>
        <w:b/>
        <w:sz w:val="28"/>
        <w:lang w:val="es-CO"/>
      </w:rPr>
      <w:t>-05</w:t>
    </w:r>
    <w:r w:rsidR="00A235E8" w:rsidRPr="004A3E74">
      <w:rPr>
        <w:rFonts w:ascii="Arial" w:hAnsi="Arial"/>
        <w:b/>
        <w:sz w:val="28"/>
        <w:lang w:val="es-CO"/>
      </w:rPr>
      <w:t xml:space="preserve"> -</w:t>
    </w:r>
    <w:r w:rsidR="005131BE" w:rsidRPr="004A3E74">
      <w:rPr>
        <w:rFonts w:ascii="Arial" w:hAnsi="Arial"/>
        <w:b/>
        <w:sz w:val="28"/>
        <w:lang w:val="es-CO"/>
      </w:rPr>
      <w:t xml:space="preserve"> </w:t>
    </w:r>
    <w:r w:rsidR="0029401C">
      <w:rPr>
        <w:rFonts w:ascii="Arial" w:hAnsi="Arial"/>
        <w:b/>
        <w:sz w:val="28"/>
        <w:lang w:val="es-CO"/>
      </w:rPr>
      <w:t>Modificar</w:t>
    </w:r>
    <w:r w:rsidRPr="004A3E74">
      <w:rPr>
        <w:rFonts w:ascii="Arial" w:hAnsi="Arial"/>
        <w:b/>
        <w:sz w:val="28"/>
        <w:lang w:val="es-CO"/>
      </w:rPr>
      <w:t xml:space="preserve"> </w:t>
    </w:r>
    <w:r w:rsidR="00E814D0" w:rsidRPr="004A3E74">
      <w:rPr>
        <w:rFonts w:ascii="Arial" w:hAnsi="Arial"/>
        <w:b/>
        <w:sz w:val="28"/>
        <w:lang w:val="es-CO"/>
      </w:rPr>
      <w:t>Paciente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7A0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04E15"/>
    <w:rsid w:val="00127DBF"/>
    <w:rsid w:val="00154D6A"/>
    <w:rsid w:val="0015543B"/>
    <w:rsid w:val="001576BE"/>
    <w:rsid w:val="00181694"/>
    <w:rsid w:val="0018240E"/>
    <w:rsid w:val="00192656"/>
    <w:rsid w:val="00197530"/>
    <w:rsid w:val="001A0459"/>
    <w:rsid w:val="001A6775"/>
    <w:rsid w:val="001A7865"/>
    <w:rsid w:val="001B0072"/>
    <w:rsid w:val="001B1E87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9401C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2388"/>
    <w:rsid w:val="0042723B"/>
    <w:rsid w:val="00434231"/>
    <w:rsid w:val="0046703C"/>
    <w:rsid w:val="004A0610"/>
    <w:rsid w:val="004A279E"/>
    <w:rsid w:val="004A3E74"/>
    <w:rsid w:val="004A4B81"/>
    <w:rsid w:val="004A71EF"/>
    <w:rsid w:val="004D1C11"/>
    <w:rsid w:val="004E420D"/>
    <w:rsid w:val="004F4FB4"/>
    <w:rsid w:val="004F7B53"/>
    <w:rsid w:val="004F7C17"/>
    <w:rsid w:val="00501E4B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20950"/>
    <w:rsid w:val="006230C0"/>
    <w:rsid w:val="00635CE7"/>
    <w:rsid w:val="00683635"/>
    <w:rsid w:val="006B5D41"/>
    <w:rsid w:val="006D4DE0"/>
    <w:rsid w:val="00702D6A"/>
    <w:rsid w:val="0071079B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6127C"/>
    <w:rsid w:val="00981DE1"/>
    <w:rsid w:val="00983E57"/>
    <w:rsid w:val="009B1A9D"/>
    <w:rsid w:val="009C06FE"/>
    <w:rsid w:val="009C4C9A"/>
    <w:rsid w:val="009D1046"/>
    <w:rsid w:val="009E2570"/>
    <w:rsid w:val="00A042AC"/>
    <w:rsid w:val="00A11301"/>
    <w:rsid w:val="00A205FF"/>
    <w:rsid w:val="00A235E8"/>
    <w:rsid w:val="00A30AD6"/>
    <w:rsid w:val="00A46037"/>
    <w:rsid w:val="00A6090E"/>
    <w:rsid w:val="00A72B6A"/>
    <w:rsid w:val="00A739C2"/>
    <w:rsid w:val="00A857E6"/>
    <w:rsid w:val="00AB16BF"/>
    <w:rsid w:val="00AB1975"/>
    <w:rsid w:val="00AB1A12"/>
    <w:rsid w:val="00AC35E1"/>
    <w:rsid w:val="00AD452D"/>
    <w:rsid w:val="00AF385A"/>
    <w:rsid w:val="00B12289"/>
    <w:rsid w:val="00B137E9"/>
    <w:rsid w:val="00B2252B"/>
    <w:rsid w:val="00B25B74"/>
    <w:rsid w:val="00B3013D"/>
    <w:rsid w:val="00B3144A"/>
    <w:rsid w:val="00B42548"/>
    <w:rsid w:val="00B468D4"/>
    <w:rsid w:val="00B5620B"/>
    <w:rsid w:val="00BA5739"/>
    <w:rsid w:val="00BA717F"/>
    <w:rsid w:val="00BE784F"/>
    <w:rsid w:val="00C02E5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AD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A5D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1228"/>
    <w:rsid w:val="00E5553C"/>
    <w:rsid w:val="00E769D2"/>
    <w:rsid w:val="00E814D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6F7A"/>
    <w:rsid w:val="00F243DF"/>
    <w:rsid w:val="00F30EEB"/>
    <w:rsid w:val="00F343E3"/>
    <w:rsid w:val="00F45076"/>
    <w:rsid w:val="00F86443"/>
    <w:rsid w:val="00F909B2"/>
    <w:rsid w:val="00FB0539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69C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106</TotalTime>
  <Pages>2</Pages>
  <Words>315</Words>
  <Characters>1736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Julián Alberto Gaitán Arias</cp:lastModifiedBy>
  <cp:revision>24</cp:revision>
  <cp:lastPrinted>2003-10-06T13:49:00Z</cp:lastPrinted>
  <dcterms:created xsi:type="dcterms:W3CDTF">2014-06-13T00:54:00Z</dcterms:created>
  <dcterms:modified xsi:type="dcterms:W3CDTF">2014-07-19T23:04:00Z</dcterms:modified>
</cp:coreProperties>
</file>