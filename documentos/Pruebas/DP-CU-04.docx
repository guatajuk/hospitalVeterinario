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847B1" w14:textId="77777777" w:rsidR="00AF385A" w:rsidRPr="004A3E74" w:rsidRDefault="00AF385A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_tradnl"/>
        </w:rPr>
      </w:pPr>
    </w:p>
    <w:p w14:paraId="2122F21F" w14:textId="77777777" w:rsidR="00AF385A" w:rsidRPr="004A3E74" w:rsidRDefault="00AF385A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8"/>
        <w:gridCol w:w="3191"/>
        <w:gridCol w:w="3237"/>
      </w:tblGrid>
      <w:tr w:rsidR="008166EB" w:rsidRPr="004A3E74" w14:paraId="3536C7B8" w14:textId="77777777" w:rsidTr="00990B20">
        <w:tc>
          <w:tcPr>
            <w:tcW w:w="3148" w:type="dxa"/>
          </w:tcPr>
          <w:p w14:paraId="54AF582B" w14:textId="77777777" w:rsidR="008166EB" w:rsidRPr="004A3E74" w:rsidRDefault="008166EB" w:rsidP="00B468D4">
            <w:pPr>
              <w:pStyle w:val="bp"/>
              <w:spacing w:before="0" w:after="0"/>
              <w:rPr>
                <w:rFonts w:ascii="Arial" w:hAnsi="Arial"/>
                <w:b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b/>
                <w:sz w:val="24"/>
                <w:szCs w:val="24"/>
                <w:lang w:val="es-ES_tradnl"/>
              </w:rPr>
              <w:t>Entradas</w:t>
            </w:r>
          </w:p>
        </w:tc>
        <w:tc>
          <w:tcPr>
            <w:tcW w:w="3191" w:type="dxa"/>
          </w:tcPr>
          <w:p w14:paraId="65D65059" w14:textId="77777777" w:rsidR="008166EB" w:rsidRPr="004A3E74" w:rsidRDefault="008166EB" w:rsidP="008166EB">
            <w:pPr>
              <w:pStyle w:val="bp"/>
              <w:spacing w:before="0" w:after="0"/>
              <w:rPr>
                <w:rFonts w:ascii="Arial" w:hAnsi="Arial"/>
                <w:b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b/>
                <w:sz w:val="24"/>
                <w:szCs w:val="24"/>
                <w:lang w:val="es-ES_tradnl"/>
              </w:rPr>
              <w:t>Casos validos</w:t>
            </w:r>
          </w:p>
        </w:tc>
        <w:tc>
          <w:tcPr>
            <w:tcW w:w="3237" w:type="dxa"/>
          </w:tcPr>
          <w:p w14:paraId="69D5414B" w14:textId="08A4278A" w:rsidR="008166EB" w:rsidRPr="004A3E74" w:rsidRDefault="008166EB" w:rsidP="008166EB">
            <w:pPr>
              <w:pStyle w:val="bp"/>
              <w:spacing w:before="0" w:after="0"/>
              <w:rPr>
                <w:rFonts w:ascii="Arial" w:hAnsi="Arial"/>
                <w:b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b/>
                <w:sz w:val="24"/>
                <w:szCs w:val="24"/>
                <w:lang w:val="es-ES_tradnl"/>
              </w:rPr>
              <w:t>Cas</w:t>
            </w:r>
            <w:r w:rsidR="00B25B74" w:rsidRPr="004A3E74">
              <w:rPr>
                <w:rFonts w:ascii="Arial" w:hAnsi="Arial"/>
                <w:b/>
                <w:sz w:val="24"/>
                <w:szCs w:val="24"/>
                <w:lang w:val="es-ES_tradnl"/>
              </w:rPr>
              <w:t xml:space="preserve">os </w:t>
            </w:r>
            <w:r w:rsidR="004A3E74" w:rsidRPr="004A3E74">
              <w:rPr>
                <w:rFonts w:ascii="Arial" w:hAnsi="Arial"/>
                <w:b/>
                <w:sz w:val="24"/>
                <w:szCs w:val="24"/>
                <w:lang w:val="es-ES_tradnl"/>
              </w:rPr>
              <w:t>inválidos</w:t>
            </w:r>
          </w:p>
        </w:tc>
      </w:tr>
      <w:tr w:rsidR="008166EB" w:rsidRPr="004A3E74" w14:paraId="62DD4EEF" w14:textId="77777777" w:rsidTr="00990B20">
        <w:tc>
          <w:tcPr>
            <w:tcW w:w="3148" w:type="dxa"/>
          </w:tcPr>
          <w:p w14:paraId="11989FC9" w14:textId="686171BD" w:rsidR="008166EB" w:rsidRPr="004A3E74" w:rsidRDefault="006F1468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>
              <w:rPr>
                <w:rFonts w:ascii="Arial" w:hAnsi="Arial"/>
                <w:sz w:val="24"/>
                <w:szCs w:val="24"/>
                <w:lang w:val="es-ES_tradnl"/>
              </w:rPr>
              <w:t>Cedula</w:t>
            </w:r>
          </w:p>
        </w:tc>
        <w:tc>
          <w:tcPr>
            <w:tcW w:w="3191" w:type="dxa"/>
          </w:tcPr>
          <w:p w14:paraId="27368F81" w14:textId="77777777" w:rsidR="008166EB" w:rsidRPr="004A3E74" w:rsidRDefault="00B25B74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1-texto</w:t>
            </w:r>
            <w:r w:rsidR="00D72A5D" w:rsidRPr="004A3E74">
              <w:rPr>
                <w:rFonts w:ascii="Arial" w:hAnsi="Arial"/>
                <w:sz w:val="24"/>
                <w:szCs w:val="24"/>
                <w:lang w:val="es-ES_tradnl"/>
              </w:rPr>
              <w:t>- Es un propietario existente</w:t>
            </w:r>
          </w:p>
        </w:tc>
        <w:tc>
          <w:tcPr>
            <w:tcW w:w="3237" w:type="dxa"/>
          </w:tcPr>
          <w:p w14:paraId="732C0527" w14:textId="77777777" w:rsidR="00D72A5D" w:rsidRPr="004A3E74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2-Texto-no existe en propietarios</w:t>
            </w:r>
          </w:p>
          <w:p w14:paraId="7ACE9955" w14:textId="77777777" w:rsidR="008166EB" w:rsidRPr="004A3E74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3</w:t>
            </w:r>
            <w:r w:rsidR="00B25B74" w:rsidRPr="004A3E74">
              <w:rPr>
                <w:rFonts w:ascii="Arial" w:hAnsi="Arial"/>
                <w:sz w:val="24"/>
                <w:szCs w:val="24"/>
                <w:lang w:val="es-ES_tradnl"/>
              </w:rPr>
              <w:t>-En blanco</w:t>
            </w:r>
          </w:p>
        </w:tc>
      </w:tr>
      <w:tr w:rsidR="008166EB" w:rsidRPr="004A3E74" w14:paraId="1513BF8D" w14:textId="77777777" w:rsidTr="00990B20">
        <w:tc>
          <w:tcPr>
            <w:tcW w:w="3148" w:type="dxa"/>
          </w:tcPr>
          <w:p w14:paraId="5F2A06CE" w14:textId="77777777" w:rsidR="008166EB" w:rsidRPr="004A3E74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Nombre</w:t>
            </w:r>
          </w:p>
        </w:tc>
        <w:tc>
          <w:tcPr>
            <w:tcW w:w="3191" w:type="dxa"/>
          </w:tcPr>
          <w:p w14:paraId="6A5400D3" w14:textId="77777777" w:rsidR="008166EB" w:rsidRPr="004A3E74" w:rsidRDefault="00D72A5D" w:rsidP="00D72A5D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4</w:t>
            </w:r>
            <w:r w:rsidR="00B25B74" w:rsidRPr="004A3E74">
              <w:rPr>
                <w:rFonts w:ascii="Arial" w:hAnsi="Arial"/>
                <w:sz w:val="24"/>
                <w:szCs w:val="24"/>
                <w:lang w:val="es-ES_tradnl"/>
              </w:rPr>
              <w:t>-texto</w:t>
            </w:r>
          </w:p>
        </w:tc>
        <w:tc>
          <w:tcPr>
            <w:tcW w:w="3237" w:type="dxa"/>
          </w:tcPr>
          <w:p w14:paraId="33B07F63" w14:textId="77777777" w:rsidR="008166EB" w:rsidRPr="004A3E74" w:rsidRDefault="00104E15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5</w:t>
            </w:r>
            <w:r w:rsidR="008B279F" w:rsidRPr="004A3E74">
              <w:rPr>
                <w:rFonts w:ascii="Arial" w:hAnsi="Arial"/>
                <w:sz w:val="24"/>
                <w:szCs w:val="24"/>
                <w:lang w:val="es-ES_tradnl"/>
              </w:rPr>
              <w:t>-</w:t>
            </w:r>
            <w:r w:rsidR="00B25B74" w:rsidRPr="004A3E74">
              <w:rPr>
                <w:rFonts w:ascii="Arial" w:hAnsi="Arial"/>
                <w:sz w:val="24"/>
                <w:szCs w:val="24"/>
                <w:lang w:val="es-ES_tradnl"/>
              </w:rPr>
              <w:t>En blanco</w:t>
            </w:r>
          </w:p>
        </w:tc>
      </w:tr>
      <w:tr w:rsidR="001576BE" w:rsidRPr="004A3E74" w14:paraId="389C150C" w14:textId="77777777" w:rsidTr="00990B20">
        <w:tc>
          <w:tcPr>
            <w:tcW w:w="3148" w:type="dxa"/>
          </w:tcPr>
          <w:p w14:paraId="31A83BBF" w14:textId="17037F1C" w:rsidR="001576BE" w:rsidRPr="004A3E74" w:rsidRDefault="00990B20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>
              <w:rPr>
                <w:rFonts w:ascii="Arial" w:hAnsi="Arial"/>
                <w:sz w:val="24"/>
                <w:szCs w:val="24"/>
                <w:lang w:val="es-ES_tradnl"/>
              </w:rPr>
              <w:t>Teléfono</w:t>
            </w:r>
          </w:p>
        </w:tc>
        <w:tc>
          <w:tcPr>
            <w:tcW w:w="3191" w:type="dxa"/>
          </w:tcPr>
          <w:p w14:paraId="1E08D8B8" w14:textId="77777777" w:rsidR="001576BE" w:rsidRPr="004A3E74" w:rsidRDefault="00104E15" w:rsidP="00D72A5D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6</w:t>
            </w:r>
            <w:r w:rsidR="001576BE" w:rsidRPr="004A3E74">
              <w:rPr>
                <w:rFonts w:ascii="Arial" w:hAnsi="Arial"/>
                <w:sz w:val="24"/>
                <w:szCs w:val="24"/>
                <w:lang w:val="es-ES_tradnl"/>
              </w:rPr>
              <w:t>-texto</w:t>
            </w:r>
          </w:p>
        </w:tc>
        <w:tc>
          <w:tcPr>
            <w:tcW w:w="3237" w:type="dxa"/>
          </w:tcPr>
          <w:p w14:paraId="546EC583" w14:textId="77777777" w:rsidR="001576BE" w:rsidRPr="004A3E74" w:rsidRDefault="00104E15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7</w:t>
            </w:r>
            <w:r w:rsidR="001576BE" w:rsidRPr="004A3E74">
              <w:rPr>
                <w:rFonts w:ascii="Arial" w:hAnsi="Arial"/>
                <w:sz w:val="24"/>
                <w:szCs w:val="24"/>
                <w:lang w:val="es-ES_tradnl"/>
              </w:rPr>
              <w:t>-En blanco</w:t>
            </w:r>
          </w:p>
        </w:tc>
      </w:tr>
      <w:tr w:rsidR="008166EB" w:rsidRPr="004A3E74" w14:paraId="2FBB7603" w14:textId="77777777" w:rsidTr="00990B20">
        <w:tc>
          <w:tcPr>
            <w:tcW w:w="3148" w:type="dxa"/>
          </w:tcPr>
          <w:p w14:paraId="56E03AC2" w14:textId="27CE49AD" w:rsidR="00990B20" w:rsidRPr="004A3E74" w:rsidRDefault="00990B20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>
              <w:rPr>
                <w:rFonts w:ascii="Arial" w:hAnsi="Arial"/>
                <w:sz w:val="24"/>
                <w:szCs w:val="24"/>
                <w:lang w:val="es-ES_tradnl"/>
              </w:rPr>
              <w:t>Dirección</w:t>
            </w:r>
          </w:p>
        </w:tc>
        <w:tc>
          <w:tcPr>
            <w:tcW w:w="3191" w:type="dxa"/>
          </w:tcPr>
          <w:p w14:paraId="733B16AA" w14:textId="77777777" w:rsidR="008166EB" w:rsidRPr="004A3E74" w:rsidRDefault="00104E15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8</w:t>
            </w:r>
            <w:r w:rsidR="00B25B74" w:rsidRPr="004A3E74">
              <w:rPr>
                <w:rFonts w:ascii="Arial" w:hAnsi="Arial"/>
                <w:sz w:val="24"/>
                <w:szCs w:val="24"/>
                <w:lang w:val="es-ES_tradnl"/>
              </w:rPr>
              <w:t>-texto</w:t>
            </w:r>
          </w:p>
        </w:tc>
        <w:tc>
          <w:tcPr>
            <w:tcW w:w="3237" w:type="dxa"/>
          </w:tcPr>
          <w:p w14:paraId="3CE17111" w14:textId="77777777" w:rsidR="008166EB" w:rsidRPr="004A3E74" w:rsidRDefault="00104E15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9</w:t>
            </w:r>
            <w:r w:rsidR="00B25B74" w:rsidRPr="004A3E74">
              <w:rPr>
                <w:rFonts w:ascii="Arial" w:hAnsi="Arial"/>
                <w:sz w:val="24"/>
                <w:szCs w:val="24"/>
                <w:lang w:val="es-ES_tradnl"/>
              </w:rPr>
              <w:t>-En blanco</w:t>
            </w:r>
          </w:p>
        </w:tc>
      </w:tr>
    </w:tbl>
    <w:p w14:paraId="0A390F27" w14:textId="77777777" w:rsidR="008166EB" w:rsidRPr="004A3E74" w:rsidRDefault="008166EB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_tradnl"/>
        </w:rPr>
      </w:pPr>
    </w:p>
    <w:p w14:paraId="4A070D67" w14:textId="77777777" w:rsidR="00B25B74" w:rsidRPr="004A3E74" w:rsidRDefault="00B25B74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>Casos validos:</w:t>
      </w:r>
    </w:p>
    <w:p w14:paraId="0B9A1824" w14:textId="5E2EA80E" w:rsidR="00B25B74" w:rsidRPr="004A3E74" w:rsidRDefault="00C70C01" w:rsidP="00B468D4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 xml:space="preserve">a) </w:t>
      </w:r>
      <w:r w:rsidRPr="004A3E74">
        <w:rPr>
          <w:rFonts w:ascii="Arial" w:hAnsi="Arial"/>
          <w:sz w:val="24"/>
          <w:szCs w:val="24"/>
          <w:lang w:val="es-ES_tradnl"/>
        </w:rPr>
        <w:t>1-</w:t>
      </w:r>
      <w:r w:rsidR="00F343E3" w:rsidRPr="004A3E74">
        <w:rPr>
          <w:rFonts w:ascii="Arial" w:hAnsi="Arial"/>
          <w:sz w:val="24"/>
          <w:szCs w:val="24"/>
          <w:lang w:val="es-ES_tradnl"/>
        </w:rPr>
        <w:t>4</w:t>
      </w:r>
      <w:r w:rsidRPr="004A3E74">
        <w:rPr>
          <w:rFonts w:ascii="Arial" w:hAnsi="Arial"/>
          <w:sz w:val="24"/>
          <w:szCs w:val="24"/>
          <w:lang w:val="es-ES_tradnl"/>
        </w:rPr>
        <w:t>-</w:t>
      </w:r>
      <w:r w:rsidR="006F1468">
        <w:rPr>
          <w:rFonts w:ascii="Arial" w:hAnsi="Arial"/>
          <w:sz w:val="24"/>
          <w:szCs w:val="24"/>
          <w:lang w:val="es-ES_tradnl"/>
        </w:rPr>
        <w:t>6-8</w:t>
      </w:r>
    </w:p>
    <w:p w14:paraId="319CC9E3" w14:textId="77777777" w:rsidR="00577CA0" w:rsidRPr="004A3E74" w:rsidRDefault="00577CA0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</w:p>
    <w:p w14:paraId="66F9D4C4" w14:textId="77777777" w:rsidR="00B25B74" w:rsidRPr="004A3E74" w:rsidRDefault="00B25B74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>Casos no validos</w:t>
      </w:r>
      <w:r w:rsidR="00FF55D8" w:rsidRPr="004A3E74">
        <w:rPr>
          <w:rFonts w:ascii="Arial" w:hAnsi="Arial"/>
          <w:b/>
          <w:sz w:val="24"/>
          <w:szCs w:val="24"/>
          <w:lang w:val="es-ES_tradnl"/>
        </w:rPr>
        <w:t>:</w:t>
      </w:r>
    </w:p>
    <w:p w14:paraId="1964521A" w14:textId="646DA52E" w:rsidR="00B25B74" w:rsidRPr="004A3E74" w:rsidRDefault="00B25B74" w:rsidP="00B468D4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 xml:space="preserve">b) </w:t>
      </w:r>
      <w:r w:rsidR="009B1A9D" w:rsidRPr="004A3E74">
        <w:rPr>
          <w:rFonts w:ascii="Arial" w:hAnsi="Arial"/>
          <w:sz w:val="24"/>
          <w:szCs w:val="24"/>
          <w:lang w:val="es-ES_tradnl"/>
        </w:rPr>
        <w:t>2-</w:t>
      </w:r>
      <w:r w:rsidR="006F1468">
        <w:rPr>
          <w:rFonts w:ascii="Arial" w:hAnsi="Arial"/>
          <w:sz w:val="24"/>
          <w:szCs w:val="24"/>
          <w:lang w:val="es-ES_tradnl"/>
        </w:rPr>
        <w:t>4-6-8</w:t>
      </w:r>
    </w:p>
    <w:p w14:paraId="38AE5C54" w14:textId="70885890" w:rsidR="009B1A9D" w:rsidRPr="004A3E74" w:rsidRDefault="009B1A9D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 xml:space="preserve">c) </w:t>
      </w:r>
      <w:r w:rsidR="00104E15" w:rsidRPr="004A3E74">
        <w:rPr>
          <w:rFonts w:ascii="Arial" w:hAnsi="Arial"/>
          <w:sz w:val="24"/>
          <w:szCs w:val="24"/>
          <w:lang w:val="es-ES_tradnl"/>
        </w:rPr>
        <w:t>3-4-6-8</w:t>
      </w:r>
    </w:p>
    <w:p w14:paraId="1418D4CA" w14:textId="78F8280C" w:rsidR="00104E15" w:rsidRPr="004A3E74" w:rsidRDefault="009B1A9D" w:rsidP="00104E15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>d</w:t>
      </w:r>
      <w:r w:rsidR="00C70C01" w:rsidRPr="004A3E74">
        <w:rPr>
          <w:rFonts w:ascii="Arial" w:hAnsi="Arial"/>
          <w:b/>
          <w:sz w:val="24"/>
          <w:szCs w:val="24"/>
          <w:lang w:val="es-ES_tradnl"/>
        </w:rPr>
        <w:t>)</w:t>
      </w:r>
      <w:r w:rsidR="00990B20">
        <w:rPr>
          <w:rFonts w:ascii="Arial" w:hAnsi="Arial"/>
          <w:sz w:val="24"/>
          <w:szCs w:val="24"/>
          <w:lang w:val="es-ES_tradnl"/>
        </w:rPr>
        <w:t xml:space="preserve"> </w:t>
      </w:r>
      <w:r w:rsidRPr="004A3E74">
        <w:rPr>
          <w:rFonts w:ascii="Arial" w:hAnsi="Arial"/>
          <w:sz w:val="24"/>
          <w:szCs w:val="24"/>
          <w:lang w:val="es-ES_tradnl"/>
        </w:rPr>
        <w:t>1-5-</w:t>
      </w:r>
      <w:r w:rsidR="00104E15" w:rsidRPr="004A3E74">
        <w:rPr>
          <w:rFonts w:ascii="Arial" w:hAnsi="Arial"/>
          <w:sz w:val="24"/>
          <w:szCs w:val="24"/>
          <w:lang w:val="es-ES_tradnl"/>
        </w:rPr>
        <w:t>6-8</w:t>
      </w:r>
    </w:p>
    <w:p w14:paraId="17A80DCC" w14:textId="29F62C64" w:rsidR="00C70C01" w:rsidRPr="004A3E74" w:rsidRDefault="009B1A9D" w:rsidP="00B468D4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>e</w:t>
      </w:r>
      <w:r w:rsidR="00C70C01" w:rsidRPr="004A3E74">
        <w:rPr>
          <w:rFonts w:ascii="Arial" w:hAnsi="Arial"/>
          <w:b/>
          <w:sz w:val="24"/>
          <w:szCs w:val="24"/>
          <w:lang w:val="es-ES_tradnl"/>
        </w:rPr>
        <w:t>)</w:t>
      </w:r>
      <w:r w:rsidR="00C70C01" w:rsidRPr="004A3E74">
        <w:rPr>
          <w:rFonts w:ascii="Arial" w:hAnsi="Arial"/>
          <w:sz w:val="24"/>
          <w:szCs w:val="24"/>
          <w:lang w:val="es-ES_tradnl"/>
        </w:rPr>
        <w:t xml:space="preserve"> 1-</w:t>
      </w:r>
      <w:r w:rsidR="006F1468">
        <w:rPr>
          <w:rFonts w:ascii="Arial" w:hAnsi="Arial"/>
          <w:sz w:val="24"/>
          <w:szCs w:val="24"/>
          <w:lang w:val="es-ES_tradnl"/>
        </w:rPr>
        <w:t>4-7-8</w:t>
      </w:r>
    </w:p>
    <w:p w14:paraId="2525F85E" w14:textId="159128A8" w:rsidR="00C70C01" w:rsidRPr="004A3E74" w:rsidRDefault="009B1A9D" w:rsidP="00B468D4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>f</w:t>
      </w:r>
      <w:r w:rsidR="00C70C01" w:rsidRPr="004A3E74">
        <w:rPr>
          <w:rFonts w:ascii="Arial" w:hAnsi="Arial"/>
          <w:b/>
          <w:sz w:val="24"/>
          <w:szCs w:val="24"/>
          <w:lang w:val="es-ES_tradnl"/>
        </w:rPr>
        <w:t>)</w:t>
      </w:r>
      <w:r w:rsidR="00104E15" w:rsidRPr="004A3E74">
        <w:rPr>
          <w:rFonts w:ascii="Arial" w:hAnsi="Arial"/>
          <w:sz w:val="24"/>
          <w:szCs w:val="24"/>
          <w:lang w:val="es-ES_tradnl"/>
        </w:rPr>
        <w:t xml:space="preserve"> </w:t>
      </w:r>
      <w:r w:rsidR="00990B20">
        <w:rPr>
          <w:rFonts w:ascii="Arial" w:hAnsi="Arial"/>
          <w:sz w:val="24"/>
          <w:szCs w:val="24"/>
          <w:lang w:val="es-ES_tradnl"/>
        </w:rPr>
        <w:t xml:space="preserve"> </w:t>
      </w:r>
      <w:r w:rsidR="006F1468">
        <w:rPr>
          <w:rFonts w:ascii="Arial" w:hAnsi="Arial"/>
          <w:sz w:val="24"/>
          <w:szCs w:val="24"/>
          <w:lang w:val="es-ES_tradnl"/>
        </w:rPr>
        <w:t>1-4-6-9</w:t>
      </w:r>
    </w:p>
    <w:p w14:paraId="3CB5FCE6" w14:textId="0A552160" w:rsidR="00C70C01" w:rsidRPr="004A3E74" w:rsidRDefault="009B1A9D" w:rsidP="00B468D4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>g</w:t>
      </w:r>
      <w:r w:rsidR="00C70C01" w:rsidRPr="004A3E74">
        <w:rPr>
          <w:rFonts w:ascii="Arial" w:hAnsi="Arial"/>
          <w:b/>
          <w:sz w:val="24"/>
          <w:szCs w:val="24"/>
          <w:lang w:val="es-ES_tradnl"/>
        </w:rPr>
        <w:t>)</w:t>
      </w:r>
      <w:r w:rsidR="00990B20">
        <w:rPr>
          <w:rFonts w:ascii="Arial" w:hAnsi="Arial"/>
          <w:sz w:val="24"/>
          <w:szCs w:val="24"/>
          <w:lang w:val="es-ES_tradnl"/>
        </w:rPr>
        <w:t xml:space="preserve"> </w:t>
      </w:r>
      <w:r w:rsidRPr="004A3E74">
        <w:rPr>
          <w:rFonts w:ascii="Arial" w:hAnsi="Arial"/>
          <w:sz w:val="24"/>
          <w:szCs w:val="24"/>
          <w:lang w:val="es-ES_tradnl"/>
        </w:rPr>
        <w:t>1</w:t>
      </w:r>
      <w:r w:rsidR="006F1468">
        <w:rPr>
          <w:rFonts w:ascii="Arial" w:hAnsi="Arial"/>
          <w:sz w:val="24"/>
          <w:szCs w:val="24"/>
          <w:lang w:val="es-ES_tradnl"/>
        </w:rPr>
        <w:t>-4-6-8</w:t>
      </w:r>
    </w:p>
    <w:p w14:paraId="2CB3D9B9" w14:textId="20BC6171" w:rsidR="009B1A9D" w:rsidRPr="004A3E74" w:rsidRDefault="009B1A9D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 xml:space="preserve">h) </w:t>
      </w:r>
      <w:r w:rsidRPr="004A3E74">
        <w:rPr>
          <w:rFonts w:ascii="Arial" w:hAnsi="Arial"/>
          <w:sz w:val="24"/>
          <w:szCs w:val="24"/>
          <w:lang w:val="es-ES_tradnl"/>
        </w:rPr>
        <w:t>1-4-</w:t>
      </w:r>
      <w:r w:rsidR="00104E15" w:rsidRPr="004A3E74">
        <w:rPr>
          <w:rFonts w:ascii="Arial" w:hAnsi="Arial"/>
          <w:sz w:val="24"/>
          <w:szCs w:val="24"/>
          <w:lang w:val="es-ES_tradnl"/>
        </w:rPr>
        <w:t>6</w:t>
      </w:r>
      <w:r w:rsidRPr="004A3E74">
        <w:rPr>
          <w:rFonts w:ascii="Arial" w:hAnsi="Arial"/>
          <w:sz w:val="24"/>
          <w:szCs w:val="24"/>
          <w:lang w:val="es-ES_tradnl"/>
        </w:rPr>
        <w:t>-</w:t>
      </w:r>
      <w:r w:rsidR="00104E15" w:rsidRPr="004A3E74">
        <w:rPr>
          <w:rFonts w:ascii="Arial" w:hAnsi="Arial"/>
          <w:sz w:val="24"/>
          <w:szCs w:val="24"/>
          <w:lang w:val="es-ES_tradnl"/>
        </w:rPr>
        <w:t>8</w:t>
      </w:r>
    </w:p>
    <w:p w14:paraId="0AB463B4" w14:textId="04980BA3" w:rsidR="009B1A9D" w:rsidRPr="004A3E74" w:rsidRDefault="009B1A9D" w:rsidP="00B468D4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 xml:space="preserve">i)  </w:t>
      </w:r>
      <w:r w:rsidRPr="004A3E74">
        <w:rPr>
          <w:rFonts w:ascii="Arial" w:hAnsi="Arial"/>
          <w:sz w:val="24"/>
          <w:szCs w:val="24"/>
          <w:lang w:val="es-ES_tradnl"/>
        </w:rPr>
        <w:t>1-4-</w:t>
      </w:r>
      <w:r w:rsidR="00990B20">
        <w:rPr>
          <w:rFonts w:ascii="Arial" w:hAnsi="Arial"/>
          <w:sz w:val="24"/>
          <w:szCs w:val="24"/>
          <w:lang w:val="es-ES_tradnl"/>
        </w:rPr>
        <w:t>5</w:t>
      </w:r>
      <w:r w:rsidRPr="004A3E74">
        <w:rPr>
          <w:rFonts w:ascii="Arial" w:hAnsi="Arial"/>
          <w:sz w:val="24"/>
          <w:szCs w:val="24"/>
          <w:lang w:val="es-ES_tradnl"/>
        </w:rPr>
        <w:t>-</w:t>
      </w:r>
      <w:r w:rsidR="00104E15" w:rsidRPr="004A3E74">
        <w:rPr>
          <w:rFonts w:ascii="Arial" w:hAnsi="Arial"/>
          <w:sz w:val="24"/>
          <w:szCs w:val="24"/>
          <w:lang w:val="es-ES_tradnl"/>
        </w:rPr>
        <w:t>8</w:t>
      </w:r>
    </w:p>
    <w:p w14:paraId="4561AD88" w14:textId="277D3EC1" w:rsidR="00104E15" w:rsidRPr="004A3E74" w:rsidRDefault="00104E15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>j)</w:t>
      </w:r>
      <w:r w:rsidR="00990B20">
        <w:rPr>
          <w:rFonts w:ascii="Arial" w:hAnsi="Arial"/>
          <w:sz w:val="24"/>
          <w:szCs w:val="24"/>
          <w:lang w:val="es-ES_tradnl"/>
        </w:rPr>
        <w:t xml:space="preserve">  1-4-6-9</w:t>
      </w:r>
    </w:p>
    <w:p w14:paraId="0F967814" w14:textId="77777777" w:rsidR="00B25B74" w:rsidRPr="004A3E74" w:rsidRDefault="00B25B74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</w:p>
    <w:p w14:paraId="1A894918" w14:textId="77777777" w:rsidR="00B25B74" w:rsidRPr="004A3E74" w:rsidRDefault="00B25B74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_tradnl"/>
        </w:rPr>
      </w:pPr>
    </w:p>
    <w:p w14:paraId="1FC5EF8B" w14:textId="4ADCA65F" w:rsidR="00B468D4" w:rsidRPr="004A3E74" w:rsidRDefault="00B25B74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>CP</w:t>
      </w:r>
      <w:r w:rsidR="00B468D4" w:rsidRPr="004A3E74">
        <w:rPr>
          <w:rFonts w:ascii="Arial" w:hAnsi="Arial"/>
          <w:b/>
          <w:sz w:val="24"/>
          <w:szCs w:val="24"/>
          <w:lang w:val="es-ES_tradnl"/>
        </w:rPr>
        <w:t xml:space="preserve">- </w:t>
      </w:r>
      <w:r w:rsidR="00990B20">
        <w:rPr>
          <w:rFonts w:ascii="Arial" w:hAnsi="Arial"/>
          <w:b/>
          <w:sz w:val="24"/>
          <w:szCs w:val="24"/>
          <w:lang w:val="es-ES_tradnl"/>
        </w:rPr>
        <w:t>Modificar</w:t>
      </w:r>
      <w:r w:rsidRPr="004A3E74">
        <w:rPr>
          <w:rFonts w:ascii="Arial" w:hAnsi="Arial"/>
          <w:b/>
          <w:sz w:val="24"/>
          <w:szCs w:val="24"/>
          <w:lang w:val="es-ES_tradnl"/>
        </w:rPr>
        <w:t xml:space="preserve"> </w:t>
      </w:r>
      <w:r w:rsidR="0042723B" w:rsidRPr="004A3E74">
        <w:rPr>
          <w:rFonts w:ascii="Arial" w:hAnsi="Arial"/>
          <w:b/>
          <w:sz w:val="24"/>
          <w:szCs w:val="24"/>
          <w:lang w:val="es-ES_tradnl"/>
        </w:rPr>
        <w:t>P</w:t>
      </w:r>
      <w:r w:rsidR="00990B20">
        <w:rPr>
          <w:rFonts w:ascii="Arial" w:hAnsi="Arial"/>
          <w:b/>
          <w:sz w:val="24"/>
          <w:szCs w:val="24"/>
          <w:lang w:val="es-ES_tradnl"/>
        </w:rPr>
        <w:t>ropietario</w:t>
      </w:r>
      <w:r w:rsidRPr="004A3E74">
        <w:rPr>
          <w:rFonts w:ascii="Arial" w:hAnsi="Arial"/>
          <w:b/>
          <w:sz w:val="24"/>
          <w:szCs w:val="24"/>
          <w:lang w:val="es-ES_tradnl"/>
        </w:rPr>
        <w:t>-a</w:t>
      </w:r>
      <w:r w:rsidR="00B468D4" w:rsidRPr="004A3E74">
        <w:rPr>
          <w:rFonts w:ascii="Arial" w:hAnsi="Arial"/>
          <w:b/>
          <w:sz w:val="24"/>
          <w:szCs w:val="24"/>
          <w:lang w:val="es-ES_tradnl"/>
        </w:rPr>
        <w:t>:</w:t>
      </w:r>
    </w:p>
    <w:p w14:paraId="07836876" w14:textId="5B52C246" w:rsidR="00B468D4" w:rsidRPr="004A3E74" w:rsidRDefault="004A3E74" w:rsidP="0091603D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Descripción</w:t>
      </w:r>
      <w:r w:rsidR="00B468D4" w:rsidRPr="004A3E74">
        <w:rPr>
          <w:rFonts w:ascii="Arial" w:hAnsi="Arial"/>
          <w:sz w:val="24"/>
          <w:szCs w:val="24"/>
          <w:lang w:val="es-ES_tradnl"/>
        </w:rPr>
        <w:t xml:space="preserve">: </w:t>
      </w:r>
      <w:r w:rsidR="00990B20">
        <w:rPr>
          <w:rFonts w:ascii="Arial" w:hAnsi="Arial"/>
          <w:sz w:val="24"/>
          <w:szCs w:val="24"/>
          <w:lang w:val="es-ES_tradnl"/>
        </w:rPr>
        <w:t>Modificar un propietario en condiciones normales.</w:t>
      </w:r>
    </w:p>
    <w:p w14:paraId="574B3CD9" w14:textId="206412EE" w:rsidR="00B468D4" w:rsidRPr="004A3E74" w:rsidRDefault="00B25B74" w:rsidP="0091603D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Precondiciones</w:t>
      </w:r>
      <w:r w:rsidR="00B468D4" w:rsidRPr="004A3E74">
        <w:rPr>
          <w:rFonts w:ascii="Arial" w:hAnsi="Arial"/>
          <w:sz w:val="24"/>
          <w:szCs w:val="24"/>
          <w:lang w:val="es-ES_tradnl"/>
        </w:rPr>
        <w:t xml:space="preserve">: </w:t>
      </w:r>
      <w:r w:rsidR="00990B20">
        <w:rPr>
          <w:rFonts w:ascii="Arial" w:hAnsi="Arial"/>
          <w:sz w:val="24"/>
          <w:szCs w:val="24"/>
          <w:lang w:val="es-ES_tradnl"/>
        </w:rPr>
        <w:t>En la base de datos existe un propietario con la cédula “0102030450”</w:t>
      </w:r>
    </w:p>
    <w:p w14:paraId="7C6A43B2" w14:textId="77777777" w:rsidR="00B25B74" w:rsidRPr="004A3E74" w:rsidRDefault="00B25B74" w:rsidP="0091603D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Valores de Entrada</w:t>
      </w:r>
      <w:r w:rsidR="00B468D4" w:rsidRPr="004A3E74">
        <w:rPr>
          <w:rFonts w:ascii="Arial" w:hAnsi="Arial"/>
          <w:sz w:val="24"/>
          <w:szCs w:val="24"/>
          <w:lang w:val="es-ES_tradnl"/>
        </w:rPr>
        <w:t xml:space="preserve">: </w:t>
      </w:r>
    </w:p>
    <w:p w14:paraId="2563FB8F" w14:textId="77777777" w:rsidR="00990B20" w:rsidRDefault="00990B20" w:rsidP="00990B20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lang w:val="es-ES_tradnl"/>
        </w:rPr>
        <w:t>Cédula: 10234567</w:t>
      </w:r>
    </w:p>
    <w:p w14:paraId="78E33166" w14:textId="07B6670F" w:rsidR="00B25B74" w:rsidRPr="004A3E74" w:rsidRDefault="00B25B74" w:rsidP="00990B20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 xml:space="preserve">Nombre: </w:t>
      </w:r>
      <w:r w:rsidR="00990B20">
        <w:rPr>
          <w:rFonts w:ascii="Arial" w:hAnsi="Arial"/>
          <w:sz w:val="24"/>
          <w:szCs w:val="24"/>
          <w:lang w:val="es-ES_tradnl"/>
        </w:rPr>
        <w:t>Francisco López</w:t>
      </w:r>
    </w:p>
    <w:p w14:paraId="3EEB14AF" w14:textId="7092DCC3" w:rsidR="001576BE" w:rsidRPr="004A3E74" w:rsidRDefault="00990B20" w:rsidP="00B25B74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lang w:val="es-ES_tradnl"/>
        </w:rPr>
        <w:t>Teléfono: 8800000</w:t>
      </w:r>
    </w:p>
    <w:p w14:paraId="41D87A6A" w14:textId="0D035D70" w:rsidR="006230C0" w:rsidRPr="004A3E74" w:rsidRDefault="00990B20" w:rsidP="00B25B74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lang w:val="es-ES_tradnl"/>
        </w:rPr>
        <w:t>Dirección: Km 41 vía al magdalena</w:t>
      </w:r>
    </w:p>
    <w:p w14:paraId="411239CF" w14:textId="77777777" w:rsidR="00B468D4" w:rsidRPr="004A3E74" w:rsidRDefault="00B25B74" w:rsidP="0091603D">
      <w:pPr>
        <w:pStyle w:val="bp"/>
        <w:spacing w:before="0" w:after="0"/>
        <w:rPr>
          <w:rFonts w:ascii="Arial" w:hAnsi="Arial"/>
          <w:color w:val="0000FF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Resultados esperados</w:t>
      </w:r>
      <w:r w:rsidR="00B468D4" w:rsidRPr="004A3E74">
        <w:rPr>
          <w:rFonts w:ascii="Arial" w:hAnsi="Arial"/>
          <w:sz w:val="24"/>
          <w:szCs w:val="24"/>
          <w:lang w:val="es-ES_tradnl"/>
        </w:rPr>
        <w:t xml:space="preserve">: </w:t>
      </w:r>
    </w:p>
    <w:p w14:paraId="73409742" w14:textId="77777777" w:rsidR="008B279F" w:rsidRPr="004A3E74" w:rsidRDefault="008B279F" w:rsidP="008B279F">
      <w:pPr>
        <w:pStyle w:val="bp"/>
        <w:spacing w:before="0" w:after="0"/>
        <w:ind w:left="1440"/>
        <w:rPr>
          <w:rFonts w:ascii="Arial" w:hAnsi="Arial"/>
          <w:color w:val="0000FF"/>
          <w:sz w:val="24"/>
          <w:szCs w:val="24"/>
          <w:lang w:val="es-ES_tradnl"/>
        </w:rPr>
      </w:pPr>
    </w:p>
    <w:p w14:paraId="0FF7AFBF" w14:textId="77777777" w:rsidR="008B279F" w:rsidRPr="004A3E74" w:rsidRDefault="008B279F" w:rsidP="008B279F">
      <w:pPr>
        <w:pStyle w:val="bp"/>
        <w:spacing w:before="0" w:after="0"/>
        <w:ind w:left="72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Pantalla:</w:t>
      </w:r>
    </w:p>
    <w:p w14:paraId="2C1DF41A" w14:textId="40A9DBF0" w:rsidR="008B279F" w:rsidRDefault="008B279F" w:rsidP="008B279F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 xml:space="preserve">Mensaje : “El </w:t>
      </w:r>
      <w:r w:rsidR="00990B20">
        <w:rPr>
          <w:rFonts w:ascii="Arial" w:hAnsi="Arial"/>
          <w:sz w:val="24"/>
          <w:szCs w:val="24"/>
          <w:lang w:val="es-ES_tradnl"/>
        </w:rPr>
        <w:t>propietario</w:t>
      </w:r>
      <w:r w:rsidRPr="004A3E74">
        <w:rPr>
          <w:rFonts w:ascii="Arial" w:hAnsi="Arial"/>
          <w:sz w:val="24"/>
          <w:szCs w:val="24"/>
          <w:lang w:val="es-ES_tradnl"/>
        </w:rPr>
        <w:t xml:space="preserve"> se </w:t>
      </w:r>
      <w:r w:rsidR="00990B20">
        <w:rPr>
          <w:rFonts w:ascii="Arial" w:hAnsi="Arial"/>
          <w:sz w:val="24"/>
          <w:szCs w:val="24"/>
          <w:lang w:val="es-ES_tradnl"/>
        </w:rPr>
        <w:t>modificó</w:t>
      </w:r>
      <w:r w:rsidRPr="004A3E74">
        <w:rPr>
          <w:rFonts w:ascii="Arial" w:hAnsi="Arial"/>
          <w:sz w:val="24"/>
          <w:szCs w:val="24"/>
          <w:lang w:val="es-ES_tradnl"/>
        </w:rPr>
        <w:t xml:space="preserve"> exitosamente”</w:t>
      </w:r>
    </w:p>
    <w:p w14:paraId="1C2CC98A" w14:textId="145E1C23" w:rsidR="00990B20" w:rsidRDefault="00990B20" w:rsidP="00990B20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lang w:val="es-ES_tradnl"/>
        </w:rPr>
        <w:tab/>
        <w:t>Base de datos:</w:t>
      </w:r>
    </w:p>
    <w:p w14:paraId="7D3C7B96" w14:textId="31316AFE" w:rsidR="00990B20" w:rsidRPr="004A3E74" w:rsidRDefault="00990B20" w:rsidP="00990B20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lang w:val="es-ES_tradnl"/>
        </w:rPr>
        <w:tab/>
      </w:r>
      <w:r>
        <w:rPr>
          <w:rFonts w:ascii="Arial" w:hAnsi="Arial"/>
          <w:sz w:val="24"/>
          <w:szCs w:val="24"/>
          <w:lang w:val="es-ES_tradnl"/>
        </w:rPr>
        <w:tab/>
        <w:t>La información se actualiza correctamente.</w:t>
      </w:r>
    </w:p>
    <w:p w14:paraId="3527C79F" w14:textId="77777777" w:rsidR="006230C0" w:rsidRPr="004A3E74" w:rsidRDefault="006230C0" w:rsidP="00AF385A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</w:p>
    <w:p w14:paraId="5221E771" w14:textId="77777777" w:rsidR="006230C0" w:rsidRPr="004A3E74" w:rsidRDefault="006230C0" w:rsidP="00AF385A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</w:p>
    <w:p w14:paraId="79B8BB3B" w14:textId="3658FEFB" w:rsidR="00AF385A" w:rsidRPr="004A3E74" w:rsidRDefault="00AF385A" w:rsidP="00AF385A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 xml:space="preserve">CP- </w:t>
      </w:r>
      <w:r w:rsidR="00990B20">
        <w:rPr>
          <w:rFonts w:ascii="Arial" w:hAnsi="Arial"/>
          <w:b/>
          <w:sz w:val="24"/>
          <w:szCs w:val="24"/>
          <w:lang w:val="es-ES_tradnl"/>
        </w:rPr>
        <w:t>Modificar</w:t>
      </w:r>
      <w:r w:rsidRPr="004A3E74">
        <w:rPr>
          <w:rFonts w:ascii="Arial" w:hAnsi="Arial"/>
          <w:b/>
          <w:sz w:val="24"/>
          <w:szCs w:val="24"/>
          <w:lang w:val="es-ES_tradnl"/>
        </w:rPr>
        <w:t xml:space="preserve"> P</w:t>
      </w:r>
      <w:r w:rsidR="006230C0" w:rsidRPr="004A3E74">
        <w:rPr>
          <w:rFonts w:ascii="Arial" w:hAnsi="Arial"/>
          <w:b/>
          <w:sz w:val="24"/>
          <w:szCs w:val="24"/>
          <w:lang w:val="es-ES_tradnl"/>
        </w:rPr>
        <w:t>aciente</w:t>
      </w:r>
      <w:r w:rsidRPr="004A3E74">
        <w:rPr>
          <w:rFonts w:ascii="Arial" w:hAnsi="Arial"/>
          <w:b/>
          <w:sz w:val="24"/>
          <w:szCs w:val="24"/>
          <w:lang w:val="es-ES_tradnl"/>
        </w:rPr>
        <w:t>-</w:t>
      </w:r>
      <w:r w:rsidR="00501E4B" w:rsidRPr="004A3E74">
        <w:rPr>
          <w:rFonts w:ascii="Arial" w:hAnsi="Arial"/>
          <w:b/>
          <w:sz w:val="24"/>
          <w:szCs w:val="24"/>
          <w:lang w:val="es-ES_tradnl"/>
        </w:rPr>
        <w:t>b</w:t>
      </w:r>
      <w:r w:rsidRPr="004A3E74">
        <w:rPr>
          <w:rFonts w:ascii="Arial" w:hAnsi="Arial"/>
          <w:b/>
          <w:sz w:val="24"/>
          <w:szCs w:val="24"/>
          <w:lang w:val="es-ES_tradnl"/>
        </w:rPr>
        <w:t>:</w:t>
      </w:r>
    </w:p>
    <w:p w14:paraId="3EF3B6D4" w14:textId="383D4839" w:rsidR="00AF385A" w:rsidRPr="004A3E74" w:rsidRDefault="004A3E74" w:rsidP="00AF385A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Descripción</w:t>
      </w:r>
      <w:r w:rsidR="00AF385A" w:rsidRPr="004A3E74">
        <w:rPr>
          <w:rFonts w:ascii="Arial" w:hAnsi="Arial"/>
          <w:sz w:val="24"/>
          <w:szCs w:val="24"/>
          <w:lang w:val="es-ES_tradnl"/>
        </w:rPr>
        <w:t xml:space="preserve">: </w:t>
      </w:r>
      <w:r w:rsidR="00990B20">
        <w:rPr>
          <w:rFonts w:ascii="Arial" w:hAnsi="Arial"/>
          <w:sz w:val="24"/>
          <w:szCs w:val="24"/>
          <w:lang w:val="es-ES_tradnl"/>
        </w:rPr>
        <w:t>Modificar un propietario inexistente en la base de datos.</w:t>
      </w:r>
      <w:r w:rsidR="00AF385A" w:rsidRPr="004A3E74">
        <w:rPr>
          <w:rFonts w:ascii="Arial" w:hAnsi="Arial"/>
          <w:sz w:val="24"/>
          <w:szCs w:val="24"/>
          <w:lang w:val="es-ES_tradnl"/>
        </w:rPr>
        <w:t xml:space="preserve"> </w:t>
      </w:r>
    </w:p>
    <w:p w14:paraId="26B9A82D" w14:textId="7B9FE5C3" w:rsidR="00AB16BF" w:rsidRPr="004A3E74" w:rsidRDefault="00AF385A" w:rsidP="00AF385A">
      <w:pPr>
        <w:pStyle w:val="bp"/>
        <w:spacing w:before="0" w:after="0"/>
        <w:rPr>
          <w:rFonts w:ascii="Arial" w:hAnsi="Arial"/>
          <w:sz w:val="24"/>
          <w:szCs w:val="24"/>
          <w:u w:val="single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Precondiciones</w:t>
      </w:r>
      <w:r w:rsidRPr="004A3E74">
        <w:rPr>
          <w:rFonts w:ascii="Arial" w:hAnsi="Arial"/>
          <w:sz w:val="24"/>
          <w:szCs w:val="24"/>
          <w:lang w:val="es-ES_tradnl"/>
        </w:rPr>
        <w:t xml:space="preserve">: </w:t>
      </w:r>
      <w:r w:rsidR="00BA5739">
        <w:rPr>
          <w:rFonts w:ascii="Arial" w:hAnsi="Arial"/>
          <w:sz w:val="24"/>
          <w:szCs w:val="24"/>
          <w:lang w:val="es-ES_tradnl"/>
        </w:rPr>
        <w:t>En la base de datos no existe un propietario registrado con la cédula “135798642”</w:t>
      </w:r>
    </w:p>
    <w:p w14:paraId="3B7592ED" w14:textId="77777777" w:rsidR="00AF385A" w:rsidRPr="004A3E74" w:rsidRDefault="00AF385A" w:rsidP="00AF385A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lastRenderedPageBreak/>
        <w:t>Valores de Entrada</w:t>
      </w:r>
      <w:r w:rsidRPr="004A3E74">
        <w:rPr>
          <w:rFonts w:ascii="Arial" w:hAnsi="Arial"/>
          <w:sz w:val="24"/>
          <w:szCs w:val="24"/>
          <w:lang w:val="es-ES_tradnl"/>
        </w:rPr>
        <w:t xml:space="preserve">: </w:t>
      </w:r>
    </w:p>
    <w:p w14:paraId="28925A00" w14:textId="374FECEF" w:rsidR="00AB16BF" w:rsidRPr="004A3E74" w:rsidRDefault="00990B20" w:rsidP="00AB16BF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lang w:val="es-ES_tradnl"/>
        </w:rPr>
        <w:t>Cédula</w:t>
      </w:r>
      <w:r w:rsidR="00AB16BF" w:rsidRPr="004A3E74">
        <w:rPr>
          <w:rFonts w:ascii="Arial" w:hAnsi="Arial"/>
          <w:sz w:val="24"/>
          <w:szCs w:val="24"/>
          <w:lang w:val="es-ES_tradnl"/>
        </w:rPr>
        <w:t xml:space="preserve">: </w:t>
      </w:r>
      <w:r w:rsidR="00BA5739">
        <w:rPr>
          <w:rFonts w:ascii="Arial" w:hAnsi="Arial"/>
          <w:sz w:val="24"/>
          <w:szCs w:val="24"/>
          <w:lang w:val="es-ES_tradnl"/>
        </w:rPr>
        <w:t>135798642</w:t>
      </w:r>
    </w:p>
    <w:p w14:paraId="11938BEB" w14:textId="77A7FF79" w:rsidR="00AB16BF" w:rsidRPr="004A3E74" w:rsidRDefault="00AB16BF" w:rsidP="00AB16BF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 xml:space="preserve">Nombre: </w:t>
      </w:r>
      <w:r w:rsidR="00D11FA5">
        <w:rPr>
          <w:rFonts w:ascii="Arial" w:hAnsi="Arial"/>
          <w:sz w:val="24"/>
          <w:szCs w:val="24"/>
          <w:lang w:val="es-ES_tradnl"/>
        </w:rPr>
        <w:t>Rodrigo Pérez</w:t>
      </w:r>
    </w:p>
    <w:p w14:paraId="4CD03F00" w14:textId="1DE418B6" w:rsidR="00AB16BF" w:rsidRPr="004A3E74" w:rsidRDefault="00D11FA5" w:rsidP="00AB16BF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lang w:val="es-ES_tradnl"/>
        </w:rPr>
        <w:t>Teléfono: 8810000</w:t>
      </w:r>
    </w:p>
    <w:p w14:paraId="563727B2" w14:textId="494A3C4B" w:rsidR="00D11FA5" w:rsidRDefault="00D11FA5" w:rsidP="00D11FA5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lang w:val="es-ES_tradnl"/>
        </w:rPr>
        <w:t xml:space="preserve">Dirección: </w:t>
      </w:r>
      <w:proofErr w:type="spellStart"/>
      <w:r>
        <w:rPr>
          <w:rFonts w:ascii="Arial" w:hAnsi="Arial"/>
          <w:sz w:val="24"/>
          <w:szCs w:val="24"/>
          <w:lang w:val="es-ES_tradnl"/>
        </w:rPr>
        <w:t>Cra</w:t>
      </w:r>
      <w:proofErr w:type="spellEnd"/>
      <w:r>
        <w:rPr>
          <w:rFonts w:ascii="Arial" w:hAnsi="Arial"/>
          <w:sz w:val="24"/>
          <w:szCs w:val="24"/>
          <w:lang w:val="es-ES_tradnl"/>
        </w:rPr>
        <w:t xml:space="preserve"> 51 # 42-51</w:t>
      </w:r>
    </w:p>
    <w:p w14:paraId="3FF7EFE6" w14:textId="77777777" w:rsidR="00D11FA5" w:rsidRPr="004A3E74" w:rsidRDefault="00D11FA5" w:rsidP="00D11FA5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</w:p>
    <w:p w14:paraId="3AA22079" w14:textId="77777777" w:rsidR="00AF385A" w:rsidRPr="004A3E74" w:rsidRDefault="00AF385A" w:rsidP="00AF385A">
      <w:pPr>
        <w:pStyle w:val="bp"/>
        <w:spacing w:before="0" w:after="0"/>
        <w:rPr>
          <w:rFonts w:ascii="Arial" w:hAnsi="Arial"/>
          <w:color w:val="0000FF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Resultados esperados</w:t>
      </w:r>
      <w:r w:rsidRPr="004A3E74">
        <w:rPr>
          <w:rFonts w:ascii="Arial" w:hAnsi="Arial"/>
          <w:sz w:val="24"/>
          <w:szCs w:val="24"/>
          <w:lang w:val="es-ES_tradnl"/>
        </w:rPr>
        <w:t xml:space="preserve">: </w:t>
      </w:r>
    </w:p>
    <w:p w14:paraId="78C48BD5" w14:textId="77777777" w:rsidR="00AF385A" w:rsidRPr="004A3E74" w:rsidRDefault="00AF385A" w:rsidP="00AF385A">
      <w:pPr>
        <w:pStyle w:val="bp"/>
        <w:spacing w:before="0" w:after="0"/>
        <w:ind w:left="1440"/>
        <w:rPr>
          <w:rFonts w:ascii="Arial" w:hAnsi="Arial"/>
          <w:color w:val="0000FF"/>
          <w:sz w:val="24"/>
          <w:szCs w:val="24"/>
          <w:lang w:val="es-ES_tradnl"/>
        </w:rPr>
      </w:pPr>
    </w:p>
    <w:p w14:paraId="27356E54" w14:textId="77777777" w:rsidR="00AF385A" w:rsidRPr="004A3E74" w:rsidRDefault="00AF385A" w:rsidP="00AF385A">
      <w:pPr>
        <w:pStyle w:val="bp"/>
        <w:spacing w:before="0" w:after="0"/>
        <w:ind w:left="72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Pantalla:</w:t>
      </w:r>
    </w:p>
    <w:p w14:paraId="47D66169" w14:textId="2AD21E97" w:rsidR="00AF385A" w:rsidRDefault="00AF385A" w:rsidP="005131BE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Mensaje : “</w:t>
      </w:r>
      <w:r w:rsidR="0092551F">
        <w:rPr>
          <w:rFonts w:ascii="Arial" w:hAnsi="Arial"/>
          <w:sz w:val="24"/>
          <w:szCs w:val="24"/>
          <w:lang w:val="es-ES_tradnl"/>
        </w:rPr>
        <w:t>Error, e</w:t>
      </w:r>
      <w:r w:rsidR="00BA5739">
        <w:rPr>
          <w:rFonts w:ascii="Arial" w:hAnsi="Arial"/>
          <w:sz w:val="24"/>
          <w:szCs w:val="24"/>
          <w:lang w:val="es-ES_tradnl"/>
        </w:rPr>
        <w:t xml:space="preserve">l propietario </w:t>
      </w:r>
      <w:r w:rsidR="00AB16BF" w:rsidRPr="004A3E74">
        <w:rPr>
          <w:rFonts w:ascii="Arial" w:hAnsi="Arial"/>
          <w:sz w:val="24"/>
          <w:szCs w:val="24"/>
          <w:lang w:val="es-ES_tradnl"/>
        </w:rPr>
        <w:t>no está registrada en el sistema</w:t>
      </w:r>
      <w:r w:rsidRPr="004A3E74">
        <w:rPr>
          <w:rFonts w:ascii="Arial" w:hAnsi="Arial"/>
          <w:sz w:val="24"/>
          <w:szCs w:val="24"/>
          <w:lang w:val="es-ES_tradnl"/>
        </w:rPr>
        <w:t>”</w:t>
      </w:r>
    </w:p>
    <w:p w14:paraId="25BB1E8D" w14:textId="26896DB4" w:rsidR="00D11FA5" w:rsidRDefault="00D11FA5" w:rsidP="00D11FA5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lang w:val="es-ES_tradnl"/>
        </w:rPr>
        <w:tab/>
        <w:t>Base de datos:</w:t>
      </w:r>
    </w:p>
    <w:p w14:paraId="11FE824D" w14:textId="02E79D49" w:rsidR="006230C0" w:rsidRDefault="00D11FA5" w:rsidP="00D11FA5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lang w:val="es-ES_tradnl"/>
        </w:rPr>
        <w:tab/>
      </w:r>
      <w:r>
        <w:rPr>
          <w:rFonts w:ascii="Arial" w:hAnsi="Arial"/>
          <w:sz w:val="24"/>
          <w:szCs w:val="24"/>
          <w:lang w:val="es-ES_tradnl"/>
        </w:rPr>
        <w:tab/>
        <w:t>No ocurren cambios en la información almacenada.</w:t>
      </w:r>
    </w:p>
    <w:p w14:paraId="541B5377" w14:textId="77777777" w:rsidR="0092551F" w:rsidRDefault="0092551F" w:rsidP="00D11FA5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</w:p>
    <w:p w14:paraId="375DD133" w14:textId="77777777" w:rsidR="0092551F" w:rsidRDefault="0092551F" w:rsidP="00D11FA5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</w:p>
    <w:p w14:paraId="271A081E" w14:textId="77777777" w:rsidR="0092551F" w:rsidRPr="004A3E74" w:rsidRDefault="0092551F" w:rsidP="0092551F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 xml:space="preserve">CP- </w:t>
      </w:r>
      <w:r>
        <w:rPr>
          <w:rFonts w:ascii="Arial" w:hAnsi="Arial"/>
          <w:b/>
          <w:sz w:val="24"/>
          <w:szCs w:val="24"/>
          <w:lang w:val="es-ES_tradnl"/>
        </w:rPr>
        <w:t>Modificar</w:t>
      </w:r>
      <w:r w:rsidRPr="004A3E74">
        <w:rPr>
          <w:rFonts w:ascii="Arial" w:hAnsi="Arial"/>
          <w:b/>
          <w:sz w:val="24"/>
          <w:szCs w:val="24"/>
          <w:lang w:val="es-ES_tradnl"/>
        </w:rPr>
        <w:t xml:space="preserve"> Paciente-b:</w:t>
      </w:r>
    </w:p>
    <w:p w14:paraId="2CB61CC6" w14:textId="037DA7D8" w:rsidR="0092551F" w:rsidRPr="004A3E74" w:rsidRDefault="0092551F" w:rsidP="0092551F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Descripción</w:t>
      </w:r>
      <w:r w:rsidRPr="004A3E74">
        <w:rPr>
          <w:rFonts w:ascii="Arial" w:hAnsi="Arial"/>
          <w:sz w:val="24"/>
          <w:szCs w:val="24"/>
          <w:lang w:val="es-ES_tradnl"/>
        </w:rPr>
        <w:t xml:space="preserve">: </w:t>
      </w:r>
      <w:r>
        <w:rPr>
          <w:rFonts w:ascii="Arial" w:hAnsi="Arial"/>
          <w:sz w:val="24"/>
          <w:szCs w:val="24"/>
          <w:lang w:val="es-ES_tradnl"/>
        </w:rPr>
        <w:t xml:space="preserve">Modificar un propietario </w:t>
      </w:r>
      <w:r>
        <w:rPr>
          <w:rFonts w:ascii="Arial" w:hAnsi="Arial"/>
          <w:sz w:val="24"/>
          <w:szCs w:val="24"/>
          <w:lang w:val="es-ES_tradnl"/>
        </w:rPr>
        <w:t>omitiendo el campo “teléfono”.</w:t>
      </w:r>
    </w:p>
    <w:p w14:paraId="617AA268" w14:textId="48A163B6" w:rsidR="0092551F" w:rsidRPr="004A3E74" w:rsidRDefault="0092551F" w:rsidP="0092551F">
      <w:pPr>
        <w:pStyle w:val="bp"/>
        <w:spacing w:before="0" w:after="0"/>
        <w:rPr>
          <w:rFonts w:ascii="Arial" w:hAnsi="Arial"/>
          <w:sz w:val="24"/>
          <w:szCs w:val="24"/>
          <w:u w:val="single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Precondiciones</w:t>
      </w:r>
      <w:r w:rsidRPr="004A3E74">
        <w:rPr>
          <w:rFonts w:ascii="Arial" w:hAnsi="Arial"/>
          <w:sz w:val="24"/>
          <w:szCs w:val="24"/>
          <w:lang w:val="es-ES_tradnl"/>
        </w:rPr>
        <w:t xml:space="preserve">: </w:t>
      </w:r>
      <w:r>
        <w:rPr>
          <w:rFonts w:ascii="Arial" w:hAnsi="Arial"/>
          <w:sz w:val="24"/>
          <w:szCs w:val="24"/>
          <w:lang w:val="es-ES_tradnl"/>
        </w:rPr>
        <w:t xml:space="preserve">En la base de </w:t>
      </w:r>
      <w:r>
        <w:rPr>
          <w:rFonts w:ascii="Arial" w:hAnsi="Arial"/>
          <w:sz w:val="24"/>
          <w:szCs w:val="24"/>
          <w:lang w:val="es-ES_tradnl"/>
        </w:rPr>
        <w:t>datos existe</w:t>
      </w:r>
      <w:r>
        <w:rPr>
          <w:rFonts w:ascii="Arial" w:hAnsi="Arial"/>
          <w:sz w:val="24"/>
          <w:szCs w:val="24"/>
          <w:lang w:val="es-ES_tradnl"/>
        </w:rPr>
        <w:t xml:space="preserve"> existe un propietario registrado con la cédula “135798642”</w:t>
      </w:r>
    </w:p>
    <w:p w14:paraId="38B55EC0" w14:textId="77777777" w:rsidR="0092551F" w:rsidRPr="004A3E74" w:rsidRDefault="0092551F" w:rsidP="0092551F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Valores de Entrada</w:t>
      </w:r>
      <w:r w:rsidRPr="004A3E74">
        <w:rPr>
          <w:rFonts w:ascii="Arial" w:hAnsi="Arial"/>
          <w:sz w:val="24"/>
          <w:szCs w:val="24"/>
          <w:lang w:val="es-ES_tradnl"/>
        </w:rPr>
        <w:t xml:space="preserve">: </w:t>
      </w:r>
      <w:bookmarkStart w:id="0" w:name="_GoBack"/>
      <w:bookmarkEnd w:id="0"/>
    </w:p>
    <w:p w14:paraId="2100C5F7" w14:textId="77777777" w:rsidR="0092551F" w:rsidRPr="004A3E74" w:rsidRDefault="0092551F" w:rsidP="0092551F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lang w:val="es-ES_tradnl"/>
        </w:rPr>
        <w:t>Cédula</w:t>
      </w:r>
      <w:r w:rsidRPr="004A3E74">
        <w:rPr>
          <w:rFonts w:ascii="Arial" w:hAnsi="Arial"/>
          <w:sz w:val="24"/>
          <w:szCs w:val="24"/>
          <w:lang w:val="es-ES_tradnl"/>
        </w:rPr>
        <w:t xml:space="preserve">: </w:t>
      </w:r>
      <w:r>
        <w:rPr>
          <w:rFonts w:ascii="Arial" w:hAnsi="Arial"/>
          <w:sz w:val="24"/>
          <w:szCs w:val="24"/>
          <w:lang w:val="es-ES_tradnl"/>
        </w:rPr>
        <w:t>135798642</w:t>
      </w:r>
    </w:p>
    <w:p w14:paraId="35B762E2" w14:textId="77777777" w:rsidR="0092551F" w:rsidRPr="004A3E74" w:rsidRDefault="0092551F" w:rsidP="0092551F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 xml:space="preserve">Nombre: </w:t>
      </w:r>
      <w:r>
        <w:rPr>
          <w:rFonts w:ascii="Arial" w:hAnsi="Arial"/>
          <w:sz w:val="24"/>
          <w:szCs w:val="24"/>
          <w:lang w:val="es-ES_tradnl"/>
        </w:rPr>
        <w:t>Rodrigo Pérez</w:t>
      </w:r>
    </w:p>
    <w:p w14:paraId="57593CE2" w14:textId="727B1D9F" w:rsidR="0092551F" w:rsidRPr="004A3E74" w:rsidRDefault="0092551F" w:rsidP="0092551F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lang w:val="es-ES_tradnl"/>
        </w:rPr>
        <w:t xml:space="preserve">Teléfono: </w:t>
      </w:r>
    </w:p>
    <w:p w14:paraId="1581A091" w14:textId="77777777" w:rsidR="0092551F" w:rsidRDefault="0092551F" w:rsidP="0092551F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lang w:val="es-ES_tradnl"/>
        </w:rPr>
        <w:t xml:space="preserve">Dirección: </w:t>
      </w:r>
      <w:proofErr w:type="spellStart"/>
      <w:r>
        <w:rPr>
          <w:rFonts w:ascii="Arial" w:hAnsi="Arial"/>
          <w:sz w:val="24"/>
          <w:szCs w:val="24"/>
          <w:lang w:val="es-ES_tradnl"/>
        </w:rPr>
        <w:t>Cra</w:t>
      </w:r>
      <w:proofErr w:type="spellEnd"/>
      <w:r>
        <w:rPr>
          <w:rFonts w:ascii="Arial" w:hAnsi="Arial"/>
          <w:sz w:val="24"/>
          <w:szCs w:val="24"/>
          <w:lang w:val="es-ES_tradnl"/>
        </w:rPr>
        <w:t xml:space="preserve"> 51 # 42-51</w:t>
      </w:r>
    </w:p>
    <w:p w14:paraId="28F994D2" w14:textId="77777777" w:rsidR="0092551F" w:rsidRPr="004A3E74" w:rsidRDefault="0092551F" w:rsidP="0092551F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</w:p>
    <w:p w14:paraId="09CF1455" w14:textId="77777777" w:rsidR="0092551F" w:rsidRPr="004A3E74" w:rsidRDefault="0092551F" w:rsidP="0092551F">
      <w:pPr>
        <w:pStyle w:val="bp"/>
        <w:spacing w:before="0" w:after="0"/>
        <w:rPr>
          <w:rFonts w:ascii="Arial" w:hAnsi="Arial"/>
          <w:color w:val="0000FF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Resultados esperados</w:t>
      </w:r>
      <w:r w:rsidRPr="004A3E74">
        <w:rPr>
          <w:rFonts w:ascii="Arial" w:hAnsi="Arial"/>
          <w:sz w:val="24"/>
          <w:szCs w:val="24"/>
          <w:lang w:val="es-ES_tradnl"/>
        </w:rPr>
        <w:t xml:space="preserve">: </w:t>
      </w:r>
    </w:p>
    <w:p w14:paraId="684BC4C3" w14:textId="77777777" w:rsidR="0092551F" w:rsidRPr="004A3E74" w:rsidRDefault="0092551F" w:rsidP="0092551F">
      <w:pPr>
        <w:pStyle w:val="bp"/>
        <w:spacing w:before="0" w:after="0"/>
        <w:ind w:left="1440"/>
        <w:rPr>
          <w:rFonts w:ascii="Arial" w:hAnsi="Arial"/>
          <w:color w:val="0000FF"/>
          <w:sz w:val="24"/>
          <w:szCs w:val="24"/>
          <w:lang w:val="es-ES_tradnl"/>
        </w:rPr>
      </w:pPr>
    </w:p>
    <w:p w14:paraId="3DC85C69" w14:textId="77777777" w:rsidR="0092551F" w:rsidRPr="004A3E74" w:rsidRDefault="0092551F" w:rsidP="0092551F">
      <w:pPr>
        <w:pStyle w:val="bp"/>
        <w:spacing w:before="0" w:after="0"/>
        <w:ind w:left="72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Pantalla:</w:t>
      </w:r>
    </w:p>
    <w:p w14:paraId="4A8DED61" w14:textId="58B24494" w:rsidR="0092551F" w:rsidRDefault="0092551F" w:rsidP="0092551F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Mensaje : “</w:t>
      </w:r>
      <w:r>
        <w:rPr>
          <w:rFonts w:ascii="Arial" w:hAnsi="Arial"/>
          <w:sz w:val="24"/>
          <w:szCs w:val="24"/>
          <w:lang w:val="es-ES_tradnl"/>
        </w:rPr>
        <w:t>Error, todos los campos deben estar diligenciados</w:t>
      </w:r>
      <w:r w:rsidRPr="004A3E74">
        <w:rPr>
          <w:rFonts w:ascii="Arial" w:hAnsi="Arial"/>
          <w:sz w:val="24"/>
          <w:szCs w:val="24"/>
          <w:lang w:val="es-ES_tradnl"/>
        </w:rPr>
        <w:t>”</w:t>
      </w:r>
    </w:p>
    <w:p w14:paraId="41D875C9" w14:textId="77777777" w:rsidR="0092551F" w:rsidRDefault="0092551F" w:rsidP="0092551F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lang w:val="es-ES_tradnl"/>
        </w:rPr>
        <w:tab/>
        <w:t>Base de datos:</w:t>
      </w:r>
    </w:p>
    <w:p w14:paraId="282B67CD" w14:textId="77777777" w:rsidR="0092551F" w:rsidRPr="00D11FA5" w:rsidRDefault="0092551F" w:rsidP="0092551F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lang w:val="es-ES_tradnl"/>
        </w:rPr>
        <w:tab/>
      </w:r>
      <w:r>
        <w:rPr>
          <w:rFonts w:ascii="Arial" w:hAnsi="Arial"/>
          <w:sz w:val="24"/>
          <w:szCs w:val="24"/>
          <w:lang w:val="es-ES_tradnl"/>
        </w:rPr>
        <w:tab/>
        <w:t>No ocurren cambios en la información almacenada.</w:t>
      </w:r>
    </w:p>
    <w:p w14:paraId="252F6A9E" w14:textId="77777777" w:rsidR="0092551F" w:rsidRPr="00D11FA5" w:rsidRDefault="0092551F" w:rsidP="00D11FA5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</w:p>
    <w:sectPr w:rsidR="0092551F" w:rsidRPr="00D11FA5" w:rsidSect="00577CA0">
      <w:headerReference w:type="default" r:id="rId8"/>
      <w:footerReference w:type="even" r:id="rId9"/>
      <w:footerReference w:type="default" r:id="rId10"/>
      <w:type w:val="continuous"/>
      <w:pgSz w:w="12240" w:h="15840" w:code="1"/>
      <w:pgMar w:top="1440" w:right="1440" w:bottom="1440" w:left="144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06AB8E" w14:textId="77777777" w:rsidR="0071079B" w:rsidRDefault="0071079B">
      <w:r>
        <w:separator/>
      </w:r>
    </w:p>
  </w:endnote>
  <w:endnote w:type="continuationSeparator" w:id="0">
    <w:p w14:paraId="2554D93F" w14:textId="77777777" w:rsidR="0071079B" w:rsidRDefault="0071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FE8D6C" w14:textId="77777777" w:rsidR="00B468D4" w:rsidRDefault="008272C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468D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84350A" w14:textId="77777777" w:rsidR="00B468D4" w:rsidRDefault="00B468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57BD2" w14:textId="77777777" w:rsidR="00B468D4" w:rsidRDefault="00A235E8" w:rsidP="00B42548">
    <w:pPr>
      <w:jc w:val="right"/>
    </w:pPr>
    <w:r>
      <w:rPr>
        <w:sz w:val="20"/>
      </w:rPr>
      <w:t>Pagina</w:t>
    </w:r>
    <w:r w:rsidR="00B42548" w:rsidRPr="00B42548">
      <w:rPr>
        <w:sz w:val="20"/>
      </w:rPr>
      <w:t xml:space="preserve"> </w:t>
    </w:r>
    <w:r w:rsidR="008272C6" w:rsidRPr="00B42548">
      <w:rPr>
        <w:sz w:val="20"/>
      </w:rPr>
      <w:fldChar w:fldCharType="begin"/>
    </w:r>
    <w:r w:rsidR="00B42548" w:rsidRPr="00B42548">
      <w:rPr>
        <w:sz w:val="20"/>
      </w:rPr>
      <w:instrText xml:space="preserve"> PAGE </w:instrText>
    </w:r>
    <w:r w:rsidR="008272C6" w:rsidRPr="00B42548">
      <w:rPr>
        <w:sz w:val="20"/>
      </w:rPr>
      <w:fldChar w:fldCharType="separate"/>
    </w:r>
    <w:r w:rsidR="0092551F">
      <w:rPr>
        <w:noProof/>
        <w:sz w:val="20"/>
      </w:rPr>
      <w:t>2</w:t>
    </w:r>
    <w:r w:rsidR="008272C6" w:rsidRPr="00B42548">
      <w:rPr>
        <w:sz w:val="20"/>
      </w:rPr>
      <w:fldChar w:fldCharType="end"/>
    </w:r>
    <w:r>
      <w:rPr>
        <w:sz w:val="20"/>
      </w:rPr>
      <w:t xml:space="preserve"> de</w:t>
    </w:r>
    <w:r w:rsidR="00B42548" w:rsidRPr="00B42548">
      <w:rPr>
        <w:sz w:val="20"/>
      </w:rPr>
      <w:t xml:space="preserve"> </w:t>
    </w:r>
    <w:r w:rsidR="008272C6" w:rsidRPr="00B42548">
      <w:rPr>
        <w:sz w:val="20"/>
      </w:rPr>
      <w:fldChar w:fldCharType="begin"/>
    </w:r>
    <w:r w:rsidR="00B42548" w:rsidRPr="00B42548">
      <w:rPr>
        <w:sz w:val="20"/>
      </w:rPr>
      <w:instrText xml:space="preserve"> NUMPAGES </w:instrText>
    </w:r>
    <w:r w:rsidR="008272C6" w:rsidRPr="00B42548">
      <w:rPr>
        <w:sz w:val="20"/>
      </w:rPr>
      <w:fldChar w:fldCharType="separate"/>
    </w:r>
    <w:r w:rsidR="0092551F">
      <w:rPr>
        <w:noProof/>
        <w:sz w:val="20"/>
      </w:rPr>
      <w:t>2</w:t>
    </w:r>
    <w:r w:rsidR="008272C6"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D97B58" w14:textId="77777777" w:rsidR="0071079B" w:rsidRDefault="0071079B">
      <w:r>
        <w:separator/>
      </w:r>
    </w:p>
  </w:footnote>
  <w:footnote w:type="continuationSeparator" w:id="0">
    <w:p w14:paraId="54DDBFA1" w14:textId="77777777" w:rsidR="0071079B" w:rsidRDefault="007107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9B198C" w14:textId="77777777" w:rsidR="008166EB" w:rsidRPr="004A3E74" w:rsidRDefault="00E814D0" w:rsidP="00B42548">
    <w:pPr>
      <w:pStyle w:val="Encabezado"/>
      <w:pBdr>
        <w:bottom w:val="double" w:sz="6" w:space="1" w:color="auto"/>
      </w:pBdr>
      <w:spacing w:after="120"/>
      <w:jc w:val="center"/>
      <w:rPr>
        <w:rFonts w:ascii="Arial" w:hAnsi="Arial"/>
        <w:b/>
        <w:sz w:val="28"/>
        <w:lang w:val="es-CO"/>
      </w:rPr>
    </w:pPr>
    <w:r w:rsidRPr="004A3E74">
      <w:rPr>
        <w:rFonts w:ascii="Arial" w:hAnsi="Arial"/>
        <w:b/>
        <w:sz w:val="28"/>
        <w:lang w:val="es-CO"/>
      </w:rPr>
      <w:t>Hospital Veterinario</w:t>
    </w:r>
    <w:r w:rsidR="00B42548" w:rsidRPr="004A3E74">
      <w:rPr>
        <w:rFonts w:ascii="Arial" w:hAnsi="Arial"/>
        <w:b/>
        <w:sz w:val="28"/>
        <w:lang w:val="es-CO"/>
      </w:rPr>
      <w:t xml:space="preserve"> </w:t>
    </w:r>
  </w:p>
  <w:p w14:paraId="282FD266" w14:textId="7A895284" w:rsidR="00B468D4" w:rsidRPr="004A3E74" w:rsidRDefault="008166EB" w:rsidP="00B42548">
    <w:pPr>
      <w:pStyle w:val="Encabezado"/>
      <w:pBdr>
        <w:bottom w:val="double" w:sz="6" w:space="1" w:color="auto"/>
      </w:pBdr>
      <w:spacing w:after="120"/>
      <w:jc w:val="center"/>
      <w:rPr>
        <w:rFonts w:ascii="Arial" w:hAnsi="Arial"/>
        <w:b/>
        <w:sz w:val="28"/>
        <w:lang w:val="es-CO"/>
      </w:rPr>
    </w:pPr>
    <w:r w:rsidRPr="004A3E74">
      <w:rPr>
        <w:rFonts w:ascii="Arial" w:hAnsi="Arial"/>
        <w:b/>
        <w:sz w:val="28"/>
        <w:lang w:val="es-CO"/>
      </w:rPr>
      <w:t>Diseño de Pruebas</w:t>
    </w:r>
    <w:r w:rsidR="00B42548" w:rsidRPr="004A3E74">
      <w:rPr>
        <w:rFonts w:ascii="Arial" w:hAnsi="Arial"/>
        <w:b/>
        <w:sz w:val="28"/>
        <w:lang w:val="es-CO"/>
      </w:rPr>
      <w:t>:</w:t>
    </w:r>
    <w:r w:rsidRPr="004A3E74">
      <w:rPr>
        <w:rFonts w:ascii="Arial" w:hAnsi="Arial"/>
        <w:b/>
        <w:sz w:val="28"/>
        <w:lang w:val="es-CO"/>
      </w:rPr>
      <w:t xml:space="preserve"> C</w:t>
    </w:r>
    <w:r w:rsidR="005131BE" w:rsidRPr="004A3E74">
      <w:rPr>
        <w:rFonts w:ascii="Arial" w:hAnsi="Arial"/>
        <w:b/>
        <w:sz w:val="28"/>
        <w:lang w:val="es-CO"/>
      </w:rPr>
      <w:t>U</w:t>
    </w:r>
    <w:r w:rsidR="00990B20">
      <w:rPr>
        <w:rFonts w:ascii="Arial" w:hAnsi="Arial"/>
        <w:b/>
        <w:sz w:val="28"/>
        <w:lang w:val="es-CO"/>
      </w:rPr>
      <w:t>-04</w:t>
    </w:r>
    <w:r w:rsidR="00A235E8" w:rsidRPr="004A3E74">
      <w:rPr>
        <w:rFonts w:ascii="Arial" w:hAnsi="Arial"/>
        <w:b/>
        <w:sz w:val="28"/>
        <w:lang w:val="es-CO"/>
      </w:rPr>
      <w:t xml:space="preserve"> </w:t>
    </w:r>
    <w:r w:rsidR="00990B20">
      <w:rPr>
        <w:rFonts w:ascii="Arial" w:hAnsi="Arial"/>
        <w:b/>
        <w:sz w:val="28"/>
        <w:lang w:val="es-CO"/>
      </w:rPr>
      <w:t>–</w:t>
    </w:r>
    <w:r w:rsidR="005131BE" w:rsidRPr="004A3E74">
      <w:rPr>
        <w:rFonts w:ascii="Arial" w:hAnsi="Arial"/>
        <w:b/>
        <w:sz w:val="28"/>
        <w:lang w:val="es-CO"/>
      </w:rPr>
      <w:t xml:space="preserve"> </w:t>
    </w:r>
    <w:r w:rsidR="00990B20">
      <w:rPr>
        <w:rFonts w:ascii="Arial" w:hAnsi="Arial"/>
        <w:b/>
        <w:sz w:val="28"/>
        <w:lang w:val="es-CO"/>
      </w:rPr>
      <w:t>Modificar Propietario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32FF"/>
    <w:rsid w:val="00016C4D"/>
    <w:rsid w:val="00024113"/>
    <w:rsid w:val="000278E8"/>
    <w:rsid w:val="000367A0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04E15"/>
    <w:rsid w:val="00127DBF"/>
    <w:rsid w:val="00154D6A"/>
    <w:rsid w:val="0015543B"/>
    <w:rsid w:val="001576BE"/>
    <w:rsid w:val="00181694"/>
    <w:rsid w:val="0018240E"/>
    <w:rsid w:val="00192656"/>
    <w:rsid w:val="00197530"/>
    <w:rsid w:val="001A0459"/>
    <w:rsid w:val="001A6775"/>
    <w:rsid w:val="001A7865"/>
    <w:rsid w:val="001B0072"/>
    <w:rsid w:val="001B1E87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02388"/>
    <w:rsid w:val="0042723B"/>
    <w:rsid w:val="00434231"/>
    <w:rsid w:val="0046703C"/>
    <w:rsid w:val="004A0610"/>
    <w:rsid w:val="004A279E"/>
    <w:rsid w:val="004A3E74"/>
    <w:rsid w:val="004A4B81"/>
    <w:rsid w:val="004A71EF"/>
    <w:rsid w:val="004D1C11"/>
    <w:rsid w:val="004E420D"/>
    <w:rsid w:val="004F4FB4"/>
    <w:rsid w:val="004F7B53"/>
    <w:rsid w:val="004F7C17"/>
    <w:rsid w:val="00501E4B"/>
    <w:rsid w:val="005131BE"/>
    <w:rsid w:val="00520EF0"/>
    <w:rsid w:val="00536681"/>
    <w:rsid w:val="00553DAD"/>
    <w:rsid w:val="005706E3"/>
    <w:rsid w:val="00576454"/>
    <w:rsid w:val="00577CA0"/>
    <w:rsid w:val="005B48A6"/>
    <w:rsid w:val="005E1449"/>
    <w:rsid w:val="005E2ADA"/>
    <w:rsid w:val="005F0EB8"/>
    <w:rsid w:val="00604AE4"/>
    <w:rsid w:val="00620950"/>
    <w:rsid w:val="006230C0"/>
    <w:rsid w:val="00635CE7"/>
    <w:rsid w:val="00683635"/>
    <w:rsid w:val="006B5D41"/>
    <w:rsid w:val="006D4DE0"/>
    <w:rsid w:val="006F1468"/>
    <w:rsid w:val="00702D6A"/>
    <w:rsid w:val="0071079B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166EB"/>
    <w:rsid w:val="00821B7F"/>
    <w:rsid w:val="008232FF"/>
    <w:rsid w:val="008272C6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B279F"/>
    <w:rsid w:val="008E5B7B"/>
    <w:rsid w:val="008F0C91"/>
    <w:rsid w:val="00913D07"/>
    <w:rsid w:val="00915018"/>
    <w:rsid w:val="0091603D"/>
    <w:rsid w:val="0092551F"/>
    <w:rsid w:val="0093214E"/>
    <w:rsid w:val="009322A3"/>
    <w:rsid w:val="0093488F"/>
    <w:rsid w:val="00981DE1"/>
    <w:rsid w:val="00983E57"/>
    <w:rsid w:val="00990B20"/>
    <w:rsid w:val="009B1A9D"/>
    <w:rsid w:val="009C06FE"/>
    <w:rsid w:val="009C4C9A"/>
    <w:rsid w:val="009D1046"/>
    <w:rsid w:val="009E2570"/>
    <w:rsid w:val="00A042AC"/>
    <w:rsid w:val="00A11301"/>
    <w:rsid w:val="00A235E8"/>
    <w:rsid w:val="00A30AD6"/>
    <w:rsid w:val="00A46037"/>
    <w:rsid w:val="00A6090E"/>
    <w:rsid w:val="00A72B6A"/>
    <w:rsid w:val="00A739C2"/>
    <w:rsid w:val="00A857E6"/>
    <w:rsid w:val="00AB16BF"/>
    <w:rsid w:val="00AB1975"/>
    <w:rsid w:val="00AB1A12"/>
    <w:rsid w:val="00AC35E1"/>
    <w:rsid w:val="00AD452D"/>
    <w:rsid w:val="00AF385A"/>
    <w:rsid w:val="00B12289"/>
    <w:rsid w:val="00B137E9"/>
    <w:rsid w:val="00B2252B"/>
    <w:rsid w:val="00B25B74"/>
    <w:rsid w:val="00B3013D"/>
    <w:rsid w:val="00B3144A"/>
    <w:rsid w:val="00B42548"/>
    <w:rsid w:val="00B468D4"/>
    <w:rsid w:val="00B5620B"/>
    <w:rsid w:val="00BA5739"/>
    <w:rsid w:val="00BA717F"/>
    <w:rsid w:val="00BE784F"/>
    <w:rsid w:val="00C02E5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0C01"/>
    <w:rsid w:val="00C72ADB"/>
    <w:rsid w:val="00C72D88"/>
    <w:rsid w:val="00C87E36"/>
    <w:rsid w:val="00C94212"/>
    <w:rsid w:val="00CC47D2"/>
    <w:rsid w:val="00CC74EE"/>
    <w:rsid w:val="00CD6734"/>
    <w:rsid w:val="00D010AF"/>
    <w:rsid w:val="00D11FA5"/>
    <w:rsid w:val="00D24817"/>
    <w:rsid w:val="00D63FFC"/>
    <w:rsid w:val="00D664F5"/>
    <w:rsid w:val="00D71228"/>
    <w:rsid w:val="00D72A5D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1228"/>
    <w:rsid w:val="00E5553C"/>
    <w:rsid w:val="00E769D2"/>
    <w:rsid w:val="00E814D0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16F7A"/>
    <w:rsid w:val="00F243DF"/>
    <w:rsid w:val="00F30EEB"/>
    <w:rsid w:val="00F343E3"/>
    <w:rsid w:val="00F45076"/>
    <w:rsid w:val="00F909B2"/>
    <w:rsid w:val="00FB0539"/>
    <w:rsid w:val="00FC1914"/>
    <w:rsid w:val="00FC58BC"/>
    <w:rsid w:val="00FE7760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B69CF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72C6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8272C6"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272C6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rsid w:val="008272C6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decuerpo">
    <w:name w:val="Body Text"/>
    <w:basedOn w:val="Normal"/>
    <w:rsid w:val="008272C6"/>
    <w:rPr>
      <w:b/>
      <w:sz w:val="24"/>
    </w:rPr>
  </w:style>
  <w:style w:type="paragraph" w:customStyle="1" w:styleId="bp">
    <w:name w:val="bp"/>
    <w:basedOn w:val="Normal"/>
    <w:rsid w:val="008272C6"/>
    <w:pPr>
      <w:spacing w:before="80" w:after="80"/>
    </w:pPr>
  </w:style>
  <w:style w:type="paragraph" w:customStyle="1" w:styleId="bu0">
    <w:name w:val="bu"/>
    <w:basedOn w:val="Normal"/>
    <w:rsid w:val="008272C6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8272C6"/>
    <w:pPr>
      <w:ind w:left="342"/>
    </w:pPr>
    <w:rPr>
      <w:i/>
    </w:rPr>
  </w:style>
  <w:style w:type="paragraph" w:customStyle="1" w:styleId="proc">
    <w:name w:val="proc"/>
    <w:basedOn w:val="Normal"/>
    <w:rsid w:val="008272C6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sid w:val="008272C6"/>
    <w:rPr>
      <w:sz w:val="20"/>
    </w:rPr>
  </w:style>
  <w:style w:type="paragraph" w:customStyle="1" w:styleId="head">
    <w:name w:val="head"/>
    <w:basedOn w:val="Normal"/>
    <w:rsid w:val="008272C6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8272C6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decuerpo2">
    <w:name w:val="Body Text 2"/>
    <w:basedOn w:val="Normal"/>
    <w:rsid w:val="008272C6"/>
    <w:rPr>
      <w:b/>
    </w:rPr>
  </w:style>
  <w:style w:type="paragraph" w:customStyle="1" w:styleId="tablefield">
    <w:name w:val="tablefield"/>
    <w:basedOn w:val="Normal"/>
    <w:rsid w:val="008272C6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8272C6"/>
    <w:pPr>
      <w:numPr>
        <w:numId w:val="1"/>
      </w:numPr>
    </w:pPr>
  </w:style>
  <w:style w:type="paragraph" w:customStyle="1" w:styleId="note">
    <w:name w:val="note"/>
    <w:basedOn w:val="bp"/>
    <w:rsid w:val="008272C6"/>
    <w:pPr>
      <w:ind w:left="882" w:hanging="882"/>
    </w:pPr>
  </w:style>
  <w:style w:type="paragraph" w:customStyle="1" w:styleId="Indednt">
    <w:name w:val="Indednt"/>
    <w:basedOn w:val="bu0"/>
    <w:rsid w:val="008272C6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8272C6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8272C6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sid w:val="008272C6"/>
    <w:rPr>
      <w:sz w:val="16"/>
    </w:rPr>
  </w:style>
  <w:style w:type="paragraph" w:styleId="Textocomentario">
    <w:name w:val="annotation text"/>
    <w:basedOn w:val="Normal"/>
    <w:semiHidden/>
    <w:rsid w:val="008272C6"/>
    <w:rPr>
      <w:sz w:val="20"/>
    </w:rPr>
  </w:style>
  <w:style w:type="character" w:styleId="Hipervnculo">
    <w:name w:val="Hyperlink"/>
    <w:basedOn w:val="Fuentedeprrafopredeter"/>
    <w:rsid w:val="008272C6"/>
    <w:rPr>
      <w:color w:val="0000FF"/>
      <w:u w:val="single"/>
    </w:rPr>
  </w:style>
  <w:style w:type="character" w:styleId="Hipervnculovisitado">
    <w:name w:val="FollowedHyperlink"/>
    <w:basedOn w:val="Fuentedeprrafopredeter"/>
    <w:rsid w:val="008272C6"/>
    <w:rPr>
      <w:color w:val="800080"/>
      <w:u w:val="single"/>
    </w:rPr>
  </w:style>
  <w:style w:type="character" w:customStyle="1" w:styleId="errormessage">
    <w:name w:val="errormessage"/>
    <w:basedOn w:val="Fuentedeprrafopredeter"/>
    <w:rsid w:val="008272C6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bletronik\Downloads\test_cas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\Users\cabletronik\Downloads\test_cases.dot</Template>
  <TotalTime>112</TotalTime>
  <Pages>2</Pages>
  <Words>268</Words>
  <Characters>1476</Characters>
  <Application>Microsoft Macintosh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cabletronik</dc:creator>
  <cp:lastModifiedBy>Julián Alberto Gaitán Arias</cp:lastModifiedBy>
  <cp:revision>24</cp:revision>
  <cp:lastPrinted>2003-10-06T13:49:00Z</cp:lastPrinted>
  <dcterms:created xsi:type="dcterms:W3CDTF">2014-06-13T00:54:00Z</dcterms:created>
  <dcterms:modified xsi:type="dcterms:W3CDTF">2014-07-19T23:03:00Z</dcterms:modified>
</cp:coreProperties>
</file>