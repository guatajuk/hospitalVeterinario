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465D" w14:textId="79BBFA20" w:rsidR="00531F27" w:rsidRPr="003B51B2" w:rsidRDefault="003B51B2" w:rsidP="008910FD">
      <w:pPr>
        <w:pStyle w:val="Ttulo"/>
      </w:pPr>
      <w:r w:rsidRPr="003B51B2">
        <w:t>Hospital Veterinario</w:t>
      </w:r>
      <w:r w:rsidR="00E96106" w:rsidRPr="003B51B2">
        <w:br/>
      </w:r>
      <w:r w:rsidR="00BC6271" w:rsidRPr="003B51B2">
        <w:t>Caso de Uso: Registrar Paciente</w:t>
      </w: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77777777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BC6271" w:rsidRPr="003B51B2">
        <w:rPr>
          <w:rFonts w:ascii="Arial" w:hAnsi="Arial"/>
        </w:rPr>
        <w:t>nombre apellido cedula, dirección y teléfono</w:t>
      </w:r>
      <w:r w:rsidR="003B51B2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>MVZ que esté usando el sistema y necesite 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305B5AF0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 xml:space="preserve">l </w:t>
      </w:r>
      <w:r w:rsidR="00E87B3A">
        <w:rPr>
          <w:rFonts w:ascii="Arial" w:hAnsi="Arial"/>
        </w:rPr>
        <w:t>usuario</w:t>
      </w:r>
      <w:r w:rsidR="00BC6271" w:rsidRPr="003B51B2">
        <w:rPr>
          <w:rFonts w:ascii="Arial" w:hAnsi="Arial"/>
        </w:rPr>
        <w:t xml:space="preserve"> ha ingr</w:t>
      </w:r>
      <w:r w:rsidR="00E87B3A">
        <w:rPr>
          <w:rFonts w:ascii="Arial" w:hAnsi="Arial"/>
        </w:rPr>
        <w:t>esado correctamente al sistema,</w:t>
      </w:r>
      <w:r w:rsidR="00BC6271" w:rsidRPr="003B51B2">
        <w:rPr>
          <w:rFonts w:ascii="Arial" w:hAnsi="Arial"/>
        </w:rPr>
        <w:t xml:space="preserve"> se ha autenticado y tiene disponibles las difere</w:t>
      </w:r>
      <w:r w:rsidR="00E87B3A">
        <w:rPr>
          <w:rFonts w:ascii="Arial" w:hAnsi="Arial"/>
        </w:rPr>
        <w:t>ntes opciones dentro de este</w:t>
      </w:r>
      <w:r w:rsidR="00735DE1">
        <w:rPr>
          <w:rFonts w:ascii="Arial" w:hAnsi="Arial"/>
        </w:rPr>
        <w:t>.</w:t>
      </w:r>
      <w:r w:rsidR="00BC6271" w:rsidRPr="003B51B2">
        <w:rPr>
          <w:rFonts w:ascii="Arial" w:hAnsi="Arial"/>
        </w:rPr>
        <w:t xml:space="preserve"> </w:t>
      </w:r>
    </w:p>
    <w:p w14:paraId="13617894" w14:textId="3D32F42F" w:rsidR="00BC6271" w:rsidRPr="003B51B2" w:rsidRDefault="005B6CF3" w:rsidP="00BC6271">
      <w:pPr>
        <w:pStyle w:val="Ttulo1"/>
      </w:pPr>
      <w:r>
        <w:t>Flujo bá</w:t>
      </w:r>
      <w:r w:rsidR="00BC6271" w:rsidRPr="003B51B2">
        <w:t>sico de eventos</w:t>
      </w:r>
    </w:p>
    <w:p w14:paraId="1D5B9112" w14:textId="45915C08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selecciona en el menú </w:t>
      </w:r>
      <w:r w:rsidR="00274F85">
        <w:rPr>
          <w:rFonts w:ascii="Arial" w:hAnsi="Arial"/>
        </w:rPr>
        <w:t xml:space="preserve">principal </w:t>
      </w:r>
      <w:r w:rsidRPr="003B51B2">
        <w:rPr>
          <w:rFonts w:ascii="Arial" w:hAnsi="Arial"/>
        </w:rPr>
        <w:t xml:space="preserve">la opción </w:t>
      </w:r>
      <w:r w:rsidR="00274F85">
        <w:rPr>
          <w:rFonts w:ascii="Arial" w:hAnsi="Arial"/>
        </w:rPr>
        <w:t>“Gestión de pacientes”.</w:t>
      </w:r>
    </w:p>
    <w:p w14:paraId="290FA763" w14:textId="29FD6B01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En el menú nuevo selecciona la opción “Registrar paciente”.</w:t>
      </w:r>
    </w:p>
    <w:p w14:paraId="5CD92811" w14:textId="12FA5E39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11E30DCA" w14:textId="72C15B7A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que son el documento del propietario , 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77777777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documento del propietario corresponda a un propietario registrado,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848B409" w14:textId="1A9AF40D" w:rsidR="00274F85" w:rsidRPr="003B51B2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es redirigido al menú principal.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6EE075DC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  <w:r w:rsidR="008910FD">
        <w:rPr>
          <w:b w:val="0"/>
        </w:rPr>
        <w:t>.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464772" w:rsidRDefault="00067C29" w:rsidP="00067C29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77777777" w:rsidR="00067C29" w:rsidRPr="003B51B2" w:rsidRDefault="00067C29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 4 del flujo normal : si documento del propietario no existe</w:t>
      </w:r>
    </w:p>
    <w:p w14:paraId="23D1F474" w14:textId="2A632879" w:rsidR="00067C29" w:rsidRDefault="00067C29" w:rsidP="0077534A">
      <w:pPr>
        <w:pStyle w:val="Textodecuerpo"/>
        <w:numPr>
          <w:ilvl w:val="0"/>
          <w:numId w:val="9"/>
        </w:numPr>
        <w:rPr>
          <w:rFonts w:ascii="Arial" w:hAnsi="Arial"/>
        </w:rPr>
      </w:pPr>
      <w:r w:rsidRPr="003B51B2">
        <w:rPr>
          <w:rFonts w:ascii="Arial" w:hAnsi="Arial"/>
        </w:rPr>
        <w:t>el sistema muestra un mensaje “el propiet</w:t>
      </w:r>
      <w:r w:rsidR="0008182B">
        <w:rPr>
          <w:rFonts w:ascii="Arial" w:hAnsi="Arial"/>
        </w:rPr>
        <w:t>ario no se encuentra registrado”.</w:t>
      </w:r>
    </w:p>
    <w:p w14:paraId="77D4663D" w14:textId="77777777" w:rsidR="0077534A" w:rsidRPr="003B51B2" w:rsidRDefault="0077534A" w:rsidP="002251D7">
      <w:pPr>
        <w:pStyle w:val="Textodecuerpo"/>
        <w:ind w:left="0"/>
        <w:rPr>
          <w:rFonts w:ascii="Arial" w:hAnsi="Arial"/>
        </w:rPr>
      </w:pPr>
      <w:bookmarkStart w:id="0" w:name="_GoBack"/>
      <w:bookmarkEnd w:id="0"/>
    </w:p>
    <w:p w14:paraId="1B321CCB" w14:textId="77777777" w:rsidR="0076313B" w:rsidRPr="00464772" w:rsidRDefault="0076313B" w:rsidP="0076313B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77777777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067C29" w:rsidRPr="003B51B2">
        <w:rPr>
          <w:rFonts w:ascii="Arial" w:hAnsi="Arial"/>
        </w:rPr>
        <w:t>4</w:t>
      </w:r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11E7524D" w:rsidR="00E96106" w:rsidRPr="003B51B2" w:rsidRDefault="00BC6271" w:rsidP="00F63237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 xml:space="preserve">1. el sistema muestra el mensaje “debe </w:t>
      </w:r>
      <w:r w:rsidR="00F63237">
        <w:rPr>
          <w:rFonts w:ascii="Arial" w:hAnsi="Arial"/>
        </w:rPr>
        <w:t>diligenciar todos los campos”.</w:t>
      </w:r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 w:rsidR="002251D7"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2251D7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4A24E723" w14:textId="77777777" w:rsidTr="00766A9D">
      <w:tc>
        <w:tcPr>
          <w:tcW w:w="5637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766A9D">
      <w:tc>
        <w:tcPr>
          <w:tcW w:w="5637" w:type="dxa"/>
        </w:tcPr>
        <w:p w14:paraId="04C40DE6" w14:textId="2F71B9AD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>Especificación de Caso de Uso: ECU - 0</w:t>
          </w:r>
          <w:r w:rsidR="00111DAA">
            <w:rPr>
              <w:rFonts w:ascii="Arial" w:hAnsi="Arial"/>
              <w:sz w:val="20"/>
              <w:lang w:val="es-CO"/>
            </w:rPr>
            <w:t>4</w:t>
          </w:r>
        </w:p>
      </w:tc>
      <w:tc>
        <w:tcPr>
          <w:tcW w:w="3111" w:type="dxa"/>
        </w:tcPr>
        <w:p w14:paraId="7055DE68" w14:textId="64162284" w:rsidR="00985EE5" w:rsidRPr="003B51B2" w:rsidRDefault="00766A9D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91461FC"/>
    <w:multiLevelType w:val="hybridMultilevel"/>
    <w:tmpl w:val="963E6F64"/>
    <w:lvl w:ilvl="0" w:tplc="FC920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00A35"/>
    <w:rsid w:val="0005497B"/>
    <w:rsid w:val="00067C29"/>
    <w:rsid w:val="0008182B"/>
    <w:rsid w:val="000E0CBF"/>
    <w:rsid w:val="000E5836"/>
    <w:rsid w:val="0010085C"/>
    <w:rsid w:val="00111DAA"/>
    <w:rsid w:val="00115045"/>
    <w:rsid w:val="001751A2"/>
    <w:rsid w:val="001C5109"/>
    <w:rsid w:val="002251D7"/>
    <w:rsid w:val="00274F85"/>
    <w:rsid w:val="002E269D"/>
    <w:rsid w:val="003B3A6B"/>
    <w:rsid w:val="003B51B2"/>
    <w:rsid w:val="004542E5"/>
    <w:rsid w:val="00464772"/>
    <w:rsid w:val="00531F27"/>
    <w:rsid w:val="005B6CF3"/>
    <w:rsid w:val="005C7812"/>
    <w:rsid w:val="006B0D38"/>
    <w:rsid w:val="006D2DEF"/>
    <w:rsid w:val="006F60B2"/>
    <w:rsid w:val="00735DE1"/>
    <w:rsid w:val="0076313B"/>
    <w:rsid w:val="00766A9D"/>
    <w:rsid w:val="0077534A"/>
    <w:rsid w:val="008866E4"/>
    <w:rsid w:val="008910FD"/>
    <w:rsid w:val="00942ADD"/>
    <w:rsid w:val="00985EE5"/>
    <w:rsid w:val="00A662D7"/>
    <w:rsid w:val="00AA230A"/>
    <w:rsid w:val="00B03A06"/>
    <w:rsid w:val="00BC6271"/>
    <w:rsid w:val="00C80273"/>
    <w:rsid w:val="00CB46D5"/>
    <w:rsid w:val="00D0538A"/>
    <w:rsid w:val="00D134FF"/>
    <w:rsid w:val="00D729AE"/>
    <w:rsid w:val="00DD175D"/>
    <w:rsid w:val="00E24B2C"/>
    <w:rsid w:val="00E87B3A"/>
    <w:rsid w:val="00E96106"/>
    <w:rsid w:val="00F63237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19</TotalTime>
  <Pages>1</Pages>
  <Words>253</Words>
  <Characters>1394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Julian</cp:lastModifiedBy>
  <cp:revision>32</cp:revision>
  <cp:lastPrinted>1901-01-01T04:56:16Z</cp:lastPrinted>
  <dcterms:created xsi:type="dcterms:W3CDTF">2014-06-12T07:24:00Z</dcterms:created>
  <dcterms:modified xsi:type="dcterms:W3CDTF">2014-06-13T00:01:00Z</dcterms:modified>
</cp:coreProperties>
</file>