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2465D" w14:textId="79BBFA20" w:rsidR="00531F27" w:rsidRPr="003B51B2" w:rsidRDefault="003B51B2" w:rsidP="008910FD">
      <w:pPr>
        <w:pStyle w:val="Ttulo"/>
      </w:pPr>
      <w:r w:rsidRPr="003B51B2">
        <w:t>Hospital Veterinario</w:t>
      </w:r>
      <w:r w:rsidR="00E96106" w:rsidRPr="003B51B2">
        <w:br/>
      </w:r>
      <w:r w:rsidR="00BC6271" w:rsidRPr="003B51B2">
        <w:t>Caso de Uso: Registrar Paciente</w:t>
      </w:r>
    </w:p>
    <w:p w14:paraId="4947D1F1" w14:textId="77777777" w:rsidR="00BC6271" w:rsidRPr="003B51B2" w:rsidRDefault="00BC6271" w:rsidP="00BC6271">
      <w:pPr>
        <w:pStyle w:val="Ttulo1"/>
      </w:pPr>
      <w:r w:rsidRPr="003B51B2">
        <w:t>Descripción</w:t>
      </w:r>
    </w:p>
    <w:p w14:paraId="634DE1FE" w14:textId="6BB94AE6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P</w:t>
      </w:r>
      <w:r w:rsidR="00BC6271" w:rsidRPr="003B51B2">
        <w:rPr>
          <w:rFonts w:ascii="Arial" w:hAnsi="Arial"/>
        </w:rPr>
        <w:t>ermite registrar los datos básicos de un paciente</w:t>
      </w:r>
      <w:r w:rsidR="003B51B2">
        <w:rPr>
          <w:rFonts w:ascii="Arial" w:hAnsi="Arial"/>
        </w:rPr>
        <w:t xml:space="preserve">, </w:t>
      </w:r>
      <w:r w:rsidR="00A937A5" w:rsidRPr="003B51B2">
        <w:rPr>
          <w:rFonts w:ascii="Arial" w:hAnsi="Arial"/>
        </w:rPr>
        <w:t>nombre del paciente, la especie, la raza el sexo, la edad, y el color</w:t>
      </w:r>
      <w:r w:rsidR="00A937A5">
        <w:rPr>
          <w:rFonts w:ascii="Arial" w:hAnsi="Arial"/>
        </w:rPr>
        <w:t>.</w:t>
      </w:r>
    </w:p>
    <w:p w14:paraId="3DE3A624" w14:textId="77777777" w:rsidR="00BC6271" w:rsidRPr="003B51B2" w:rsidRDefault="00BC6271" w:rsidP="00BC6271">
      <w:pPr>
        <w:pStyle w:val="Ttulo1"/>
      </w:pPr>
      <w:r w:rsidRPr="003B51B2">
        <w:t xml:space="preserve">Actor </w:t>
      </w:r>
    </w:p>
    <w:p w14:paraId="616976E3" w14:textId="4E8B9861" w:rsidR="00BC6271" w:rsidRPr="003B51B2" w:rsidRDefault="005B6CF3" w:rsidP="00BC6271">
      <w:pPr>
        <w:pStyle w:val="Ttulo2"/>
      </w:pPr>
      <w:r>
        <w:rPr>
          <w:rFonts w:cs="Arial"/>
          <w:b w:val="0"/>
        </w:rPr>
        <w:t>MVZ que esté usando el sistema y necesite registrar un paciente nuevo.</w:t>
      </w:r>
    </w:p>
    <w:p w14:paraId="2602CB11" w14:textId="77777777" w:rsidR="00BC6271" w:rsidRPr="003B51B2" w:rsidRDefault="00BC6271" w:rsidP="00BC6271">
      <w:pPr>
        <w:pStyle w:val="Ttulo1"/>
      </w:pPr>
      <w:r w:rsidRPr="003B51B2">
        <w:t>Precondiciones</w:t>
      </w:r>
    </w:p>
    <w:p w14:paraId="54351488" w14:textId="5057F06B" w:rsidR="00BC6271" w:rsidRPr="003B51B2" w:rsidRDefault="0076313B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</w:t>
      </w:r>
      <w:r w:rsidR="00BC6271" w:rsidRPr="003B51B2">
        <w:rPr>
          <w:rFonts w:ascii="Arial" w:hAnsi="Arial"/>
        </w:rPr>
        <w:t xml:space="preserve">l </w:t>
      </w:r>
      <w:r w:rsidR="00E87B3A">
        <w:rPr>
          <w:rFonts w:ascii="Arial" w:hAnsi="Arial"/>
        </w:rPr>
        <w:t>usuario</w:t>
      </w:r>
      <w:r w:rsidR="00BC6271" w:rsidRPr="003B51B2">
        <w:rPr>
          <w:rFonts w:ascii="Arial" w:hAnsi="Arial"/>
        </w:rPr>
        <w:t xml:space="preserve"> ha ingr</w:t>
      </w:r>
      <w:r w:rsidR="00E87B3A">
        <w:rPr>
          <w:rFonts w:ascii="Arial" w:hAnsi="Arial"/>
        </w:rPr>
        <w:t>esado correctamente al sistema,</w:t>
      </w:r>
      <w:r w:rsidR="00BC6271" w:rsidRPr="003B51B2">
        <w:rPr>
          <w:rFonts w:ascii="Arial" w:hAnsi="Arial"/>
        </w:rPr>
        <w:t xml:space="preserve"> se ha autenticado y tiene disponibles las difere</w:t>
      </w:r>
      <w:r w:rsidR="00E87B3A">
        <w:rPr>
          <w:rFonts w:ascii="Arial" w:hAnsi="Arial"/>
        </w:rPr>
        <w:t>ntes opciones dentro de este</w:t>
      </w:r>
      <w:r w:rsidR="000717BC">
        <w:rPr>
          <w:rFonts w:ascii="Arial" w:hAnsi="Arial"/>
        </w:rPr>
        <w:t>. El propietario está registrado en el sistema.</w:t>
      </w:r>
    </w:p>
    <w:p w14:paraId="290FA763" w14:textId="5DDF02C3" w:rsidR="00274F85" w:rsidRPr="000717BC" w:rsidRDefault="005B6CF3" w:rsidP="000717BC">
      <w:pPr>
        <w:pStyle w:val="Ttulo1"/>
      </w:pPr>
      <w:r>
        <w:t>Flujo bá</w:t>
      </w:r>
      <w:r w:rsidR="00BC6271" w:rsidRPr="003B51B2">
        <w:t>sico de eventos</w:t>
      </w:r>
    </w:p>
    <w:p w14:paraId="5CD92811" w14:textId="12FA5E39" w:rsidR="00BC6271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muestra la pantalla correspondiente al registro de pacientes</w:t>
      </w:r>
      <w:r w:rsidR="00274F85">
        <w:rPr>
          <w:rFonts w:ascii="Arial" w:hAnsi="Arial"/>
        </w:rPr>
        <w:t>.</w:t>
      </w:r>
    </w:p>
    <w:p w14:paraId="364B5E1C" w14:textId="41D61484" w:rsidR="000717BC" w:rsidRDefault="000717BC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usuario ingresa el documento del propietario.</w:t>
      </w:r>
    </w:p>
    <w:p w14:paraId="3628446F" w14:textId="5E9B6199" w:rsidR="000717BC" w:rsidRPr="003B51B2" w:rsidRDefault="000717BC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sistema muestra los datos del propietario para tener una confirmación visual sobre la existencia del propietario en el sistema.</w:t>
      </w:r>
    </w:p>
    <w:p w14:paraId="11E30DCA" w14:textId="48210861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 xml:space="preserve">El </w:t>
      </w:r>
      <w:r w:rsidR="00274F85">
        <w:rPr>
          <w:rFonts w:ascii="Arial" w:hAnsi="Arial"/>
        </w:rPr>
        <w:t>usuario</w:t>
      </w:r>
      <w:r w:rsidRPr="003B51B2">
        <w:rPr>
          <w:rFonts w:ascii="Arial" w:hAnsi="Arial"/>
        </w:rPr>
        <w:t xml:space="preserve"> ingresa los datos básicos del paciente </w:t>
      </w:r>
      <w:r w:rsidR="000717BC">
        <w:rPr>
          <w:rFonts w:ascii="Arial" w:hAnsi="Arial"/>
        </w:rPr>
        <w:t xml:space="preserve">como lo son </w:t>
      </w:r>
      <w:r w:rsidRPr="003B51B2">
        <w:rPr>
          <w:rFonts w:ascii="Arial" w:hAnsi="Arial"/>
        </w:rPr>
        <w:t xml:space="preserve">el nombre del paciente, la especie, la raza el sexo, la edad, y el color y presiona la opción </w:t>
      </w:r>
      <w:r w:rsidR="00274F85">
        <w:rPr>
          <w:rFonts w:ascii="Arial" w:hAnsi="Arial"/>
        </w:rPr>
        <w:t>“Registrar”.</w:t>
      </w:r>
    </w:p>
    <w:p w14:paraId="4E94AA4A" w14:textId="46393ED2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verifica que el nombre, la especie, la raza, el sexo y el color sean de tipo texto y que la edad sea de tipo numérico y que todos los campos estén diligenciados.</w:t>
      </w:r>
    </w:p>
    <w:p w14:paraId="3855C3A8" w14:textId="7EDF5832" w:rsidR="00BC6271" w:rsidRPr="003B51B2" w:rsidRDefault="00BC6271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 w:rsidRPr="003B51B2">
        <w:rPr>
          <w:rFonts w:ascii="Arial" w:hAnsi="Arial"/>
        </w:rPr>
        <w:t>El sistema guarda la información del paciente</w:t>
      </w:r>
      <w:r w:rsidR="00274F85">
        <w:rPr>
          <w:rFonts w:ascii="Arial" w:hAnsi="Arial"/>
        </w:rPr>
        <w:t>.</w:t>
      </w:r>
    </w:p>
    <w:p w14:paraId="4D3FD7A7" w14:textId="53380C9D" w:rsidR="00BC6271" w:rsidRDefault="00274F85" w:rsidP="00274F85">
      <w:pPr>
        <w:pStyle w:val="Textodecuerpo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El sistema muestra el mensaje “Paciente Registrado E</w:t>
      </w:r>
      <w:r w:rsidR="00BC6271" w:rsidRPr="003B51B2">
        <w:rPr>
          <w:rFonts w:ascii="Arial" w:hAnsi="Arial"/>
        </w:rPr>
        <w:t>xitosamente”.</w:t>
      </w:r>
    </w:p>
    <w:p w14:paraId="2540F06B" w14:textId="77777777" w:rsidR="00BC6271" w:rsidRPr="003B51B2" w:rsidRDefault="00BC6271" w:rsidP="00BC6271">
      <w:pPr>
        <w:pStyle w:val="Ttulo1"/>
      </w:pPr>
      <w:r w:rsidRPr="003B51B2">
        <w:t>Post-condiciones</w:t>
      </w:r>
    </w:p>
    <w:p w14:paraId="47540F0A" w14:textId="1D339486" w:rsidR="00BC6271" w:rsidRPr="00F63237" w:rsidRDefault="00F63237" w:rsidP="00BC6271">
      <w:pPr>
        <w:pStyle w:val="Ttulo2"/>
        <w:rPr>
          <w:b w:val="0"/>
        </w:rPr>
      </w:pPr>
      <w:r w:rsidRPr="00F63237">
        <w:rPr>
          <w:b w:val="0"/>
        </w:rPr>
        <w:t>S</w:t>
      </w:r>
      <w:r w:rsidR="00BC6271" w:rsidRPr="00F63237">
        <w:rPr>
          <w:b w:val="0"/>
        </w:rPr>
        <w:t xml:space="preserve">e ha registrado la </w:t>
      </w:r>
      <w:r w:rsidR="00067C29" w:rsidRPr="00F63237">
        <w:rPr>
          <w:b w:val="0"/>
        </w:rPr>
        <w:t>información</w:t>
      </w:r>
      <w:r w:rsidR="00BC6271" w:rsidRPr="00F63237">
        <w:rPr>
          <w:b w:val="0"/>
        </w:rPr>
        <w:t xml:space="preserve"> del </w:t>
      </w:r>
      <w:r w:rsidR="00067C29" w:rsidRPr="00F63237">
        <w:rPr>
          <w:b w:val="0"/>
        </w:rPr>
        <w:t>paciente</w:t>
      </w:r>
      <w:r w:rsidR="00285E94">
        <w:rPr>
          <w:b w:val="0"/>
        </w:rPr>
        <w:t xml:space="preserve"> correctamente</w:t>
      </w:r>
      <w:r w:rsidR="008910FD">
        <w:rPr>
          <w:b w:val="0"/>
        </w:rPr>
        <w:t>.</w:t>
      </w:r>
    </w:p>
    <w:p w14:paraId="7ED1C81F" w14:textId="77777777" w:rsidR="00BC6271" w:rsidRPr="003B51B2" w:rsidRDefault="00BC6271" w:rsidP="00BC6271">
      <w:pPr>
        <w:pStyle w:val="Ttulo1"/>
      </w:pPr>
      <w:r w:rsidRPr="003B51B2">
        <w:t>Excepciones</w:t>
      </w:r>
    </w:p>
    <w:p w14:paraId="50F75721" w14:textId="77777777" w:rsidR="00067C29" w:rsidRPr="003B51B2" w:rsidRDefault="00067C29" w:rsidP="00067C29">
      <w:pPr>
        <w:rPr>
          <w:rFonts w:ascii="Arial" w:hAnsi="Arial"/>
        </w:rPr>
      </w:pPr>
    </w:p>
    <w:p w14:paraId="3BD66F38" w14:textId="77777777" w:rsidR="00067C29" w:rsidRPr="00464772" w:rsidRDefault="00067C29" w:rsidP="00067C29">
      <w:pPr>
        <w:rPr>
          <w:rFonts w:ascii="Arial" w:hAnsi="Arial"/>
          <w:b/>
          <w:i/>
        </w:rPr>
      </w:pPr>
      <w:r w:rsidRPr="00464772">
        <w:rPr>
          <w:rFonts w:ascii="Arial" w:hAnsi="Arial"/>
          <w:b/>
          <w:i/>
        </w:rPr>
        <w:t>Propietario no registrado</w:t>
      </w:r>
    </w:p>
    <w:p w14:paraId="2C759634" w14:textId="77777777" w:rsidR="00067C29" w:rsidRPr="003B51B2" w:rsidRDefault="00067C29" w:rsidP="00067C29">
      <w:pPr>
        <w:rPr>
          <w:rFonts w:ascii="Arial" w:hAnsi="Arial"/>
        </w:rPr>
      </w:pPr>
    </w:p>
    <w:p w14:paraId="36102115" w14:textId="451AA1EA" w:rsidR="00067C29" w:rsidRPr="003B51B2" w:rsidRDefault="00285E94" w:rsidP="00BC6271">
      <w:pPr>
        <w:pStyle w:val="Textodecuerpo"/>
        <w:rPr>
          <w:rFonts w:ascii="Arial" w:hAnsi="Arial"/>
        </w:rPr>
      </w:pPr>
      <w:r>
        <w:rPr>
          <w:rFonts w:ascii="Arial" w:hAnsi="Arial"/>
        </w:rPr>
        <w:t>En el paso 3</w:t>
      </w:r>
      <w:r w:rsidR="00067C29" w:rsidRPr="003B51B2">
        <w:rPr>
          <w:rFonts w:ascii="Arial" w:hAnsi="Arial"/>
        </w:rPr>
        <w:t xml:space="preserve"> del flujo normal : si documento del propietario no existe</w:t>
      </w:r>
    </w:p>
    <w:p w14:paraId="23D1F474" w14:textId="0B55CF7B" w:rsidR="00067C29" w:rsidRDefault="00985BB6" w:rsidP="0077534A">
      <w:pPr>
        <w:pStyle w:val="Textodecuerpo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el sistema muestra un mensaje “E</w:t>
      </w:r>
      <w:r w:rsidR="00067C29" w:rsidRPr="003B51B2">
        <w:rPr>
          <w:rFonts w:ascii="Arial" w:hAnsi="Arial"/>
        </w:rPr>
        <w:t>l propiet</w:t>
      </w:r>
      <w:r w:rsidR="0008182B">
        <w:rPr>
          <w:rFonts w:ascii="Arial" w:hAnsi="Arial"/>
        </w:rPr>
        <w:t>ario no se encuentra registrado”.</w:t>
      </w:r>
    </w:p>
    <w:p w14:paraId="77D4663D" w14:textId="77777777" w:rsidR="0077534A" w:rsidRPr="003B51B2" w:rsidRDefault="0077534A" w:rsidP="002251D7">
      <w:pPr>
        <w:pStyle w:val="Textodecuerpo"/>
        <w:ind w:left="0"/>
        <w:rPr>
          <w:rFonts w:ascii="Arial" w:hAnsi="Arial"/>
        </w:rPr>
      </w:pPr>
    </w:p>
    <w:p w14:paraId="1B321CCB" w14:textId="77777777" w:rsidR="0076313B" w:rsidRPr="00464772" w:rsidRDefault="0076313B" w:rsidP="0076313B">
      <w:pPr>
        <w:rPr>
          <w:rFonts w:ascii="Arial" w:hAnsi="Arial"/>
          <w:b/>
          <w:i/>
        </w:rPr>
      </w:pPr>
      <w:r w:rsidRPr="00464772">
        <w:rPr>
          <w:rFonts w:ascii="Arial" w:hAnsi="Arial"/>
          <w:b/>
          <w:i/>
        </w:rPr>
        <w:t>Campo no diligenciado</w:t>
      </w:r>
    </w:p>
    <w:p w14:paraId="6C87643F" w14:textId="77777777" w:rsidR="0076313B" w:rsidRPr="003B51B2" w:rsidRDefault="0076313B" w:rsidP="00BC6271">
      <w:pPr>
        <w:pStyle w:val="Textodecuerpo"/>
        <w:rPr>
          <w:rFonts w:ascii="Arial" w:hAnsi="Arial"/>
        </w:rPr>
      </w:pPr>
    </w:p>
    <w:p w14:paraId="211DB030" w14:textId="5CD3984B" w:rsidR="00BC6271" w:rsidRPr="003B51B2" w:rsidRDefault="00BC6271" w:rsidP="00BC6271">
      <w:pPr>
        <w:pStyle w:val="Textodecuerpo"/>
        <w:rPr>
          <w:rFonts w:ascii="Arial" w:hAnsi="Arial"/>
        </w:rPr>
      </w:pPr>
      <w:r w:rsidRPr="003B51B2">
        <w:rPr>
          <w:rFonts w:ascii="Arial" w:hAnsi="Arial"/>
        </w:rPr>
        <w:t>En el paso</w:t>
      </w:r>
      <w:r w:rsidR="008261CA">
        <w:rPr>
          <w:rFonts w:ascii="Arial" w:hAnsi="Arial"/>
        </w:rPr>
        <w:t xml:space="preserve"> </w:t>
      </w:r>
      <w:r w:rsidR="00155899">
        <w:rPr>
          <w:rFonts w:ascii="Arial" w:hAnsi="Arial"/>
        </w:rPr>
        <w:t>5</w:t>
      </w:r>
      <w:bookmarkStart w:id="0" w:name="_GoBack"/>
      <w:bookmarkEnd w:id="0"/>
      <w:r w:rsidRPr="003B51B2">
        <w:rPr>
          <w:rFonts w:ascii="Arial" w:hAnsi="Arial"/>
        </w:rPr>
        <w:t xml:space="preserve"> del flujo normal de eventos , si se deja alguno de los campos en blanco</w:t>
      </w:r>
    </w:p>
    <w:p w14:paraId="2B85A47B" w14:textId="571C89CE" w:rsidR="00E96106" w:rsidRPr="008E5C5F" w:rsidRDefault="001B6A6A" w:rsidP="008E5C5F">
      <w:pPr>
        <w:pStyle w:val="Textodecuerpo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el sistema muestra el mensaje “D</w:t>
      </w:r>
      <w:r w:rsidR="00BC6271" w:rsidRPr="003B51B2">
        <w:rPr>
          <w:rFonts w:ascii="Arial" w:hAnsi="Arial"/>
        </w:rPr>
        <w:t xml:space="preserve">ebe </w:t>
      </w:r>
      <w:r w:rsidR="008E5C5F">
        <w:rPr>
          <w:rFonts w:ascii="Arial" w:hAnsi="Arial"/>
        </w:rPr>
        <w:t>dilig</w:t>
      </w:r>
      <w:r w:rsidR="00F63237" w:rsidRPr="008E5C5F">
        <w:rPr>
          <w:rFonts w:ascii="Arial" w:hAnsi="Arial"/>
        </w:rPr>
        <w:t>enciar todos los campos”.</w:t>
      </w:r>
    </w:p>
    <w:p w14:paraId="4103BF87" w14:textId="77777777" w:rsidR="008866E4" w:rsidRPr="003B51B2" w:rsidRDefault="008866E4">
      <w:pPr>
        <w:rPr>
          <w:rFonts w:ascii="Arial" w:hAnsi="Arial"/>
        </w:rPr>
      </w:pPr>
    </w:p>
    <w:sectPr w:rsidR="008866E4" w:rsidRPr="003B51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E6044" w14:textId="77777777" w:rsidR="00E24B2C" w:rsidRDefault="00E24B2C">
      <w:r>
        <w:separator/>
      </w:r>
    </w:p>
  </w:endnote>
  <w:endnote w:type="continuationSeparator" w:id="0">
    <w:p w14:paraId="209C3529" w14:textId="77777777" w:rsidR="00E24B2C" w:rsidRDefault="00E2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1E07FE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5A0299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2266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9C10C77" w14:textId="39541485" w:rsidR="00985EE5" w:rsidRDefault="00F63237">
          <w:pPr>
            <w:jc w:val="right"/>
            <w:rPr>
              <w:sz w:val="20"/>
            </w:rPr>
          </w:pPr>
          <w:r>
            <w:rPr>
              <w:sz w:val="20"/>
            </w:rPr>
            <w:t>Pagina</w:t>
          </w:r>
          <w:r w:rsidR="00985EE5">
            <w:rPr>
              <w:sz w:val="20"/>
            </w:rPr>
            <w:t xml:space="preserve"> </w:t>
          </w:r>
          <w:r w:rsidR="00985EE5">
            <w:rPr>
              <w:rStyle w:val="Nmerodepgina"/>
              <w:sz w:val="20"/>
            </w:rPr>
            <w:fldChar w:fldCharType="begin"/>
          </w:r>
          <w:r w:rsidR="00985EE5">
            <w:rPr>
              <w:rStyle w:val="Nmerodepgina"/>
              <w:sz w:val="20"/>
            </w:rPr>
            <w:instrText xml:space="preserve"> PAGE </w:instrText>
          </w:r>
          <w:r w:rsidR="00985EE5">
            <w:rPr>
              <w:rStyle w:val="Nmerodepgina"/>
              <w:sz w:val="20"/>
            </w:rPr>
            <w:fldChar w:fldCharType="separate"/>
          </w:r>
          <w:r w:rsidR="00155899">
            <w:rPr>
              <w:rStyle w:val="Nmerodepgina"/>
              <w:noProof/>
              <w:sz w:val="20"/>
            </w:rPr>
            <w:t>1</w:t>
          </w:r>
          <w:r w:rsidR="00985EE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985EE5">
            <w:rPr>
              <w:rStyle w:val="Nmerodepgina"/>
              <w:sz w:val="20"/>
            </w:rPr>
            <w:t xml:space="preserve">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155899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33A959B7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76467" w14:textId="77777777" w:rsidR="00E24B2C" w:rsidRDefault="00E24B2C">
      <w:r>
        <w:separator/>
      </w:r>
    </w:p>
  </w:footnote>
  <w:footnote w:type="continuationSeparator" w:id="0">
    <w:p w14:paraId="2D9DFBC0" w14:textId="77777777" w:rsidR="00E24B2C" w:rsidRDefault="00E24B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985EE5" w14:paraId="4A24E723" w14:textId="77777777" w:rsidTr="00766A9D">
      <w:tc>
        <w:tcPr>
          <w:tcW w:w="5637" w:type="dxa"/>
        </w:tcPr>
        <w:p w14:paraId="36EF55FE" w14:textId="77777777" w:rsidR="00985EE5" w:rsidRPr="003B51B2" w:rsidRDefault="003B51B2" w:rsidP="0076313B">
          <w:pPr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Hospital Veterinario</w:t>
          </w:r>
        </w:p>
      </w:tc>
      <w:tc>
        <w:tcPr>
          <w:tcW w:w="3111" w:type="dxa"/>
        </w:tcPr>
        <w:p w14:paraId="16C2CC50" w14:textId="77777777" w:rsidR="00985EE5" w:rsidRPr="003B51B2" w:rsidRDefault="003B51B2">
          <w:pPr>
            <w:tabs>
              <w:tab w:val="left" w:pos="1135"/>
            </w:tabs>
            <w:spacing w:before="40"/>
            <w:ind w:right="68"/>
            <w:rPr>
              <w:rFonts w:ascii="Arial" w:hAnsi="Arial"/>
              <w:sz w:val="20"/>
            </w:rPr>
          </w:pPr>
          <w:r w:rsidRPr="003B51B2">
            <w:rPr>
              <w:rFonts w:ascii="Arial" w:hAnsi="Arial"/>
              <w:sz w:val="20"/>
            </w:rPr>
            <w:t>Universidad de Caldas</w:t>
          </w:r>
        </w:p>
      </w:tc>
    </w:tr>
    <w:tr w:rsidR="00985EE5" w14:paraId="29424247" w14:textId="77777777" w:rsidTr="00766A9D">
      <w:tc>
        <w:tcPr>
          <w:tcW w:w="5637" w:type="dxa"/>
        </w:tcPr>
        <w:p w14:paraId="04C40DE6" w14:textId="25CC7018" w:rsidR="00985EE5" w:rsidRPr="003B51B2" w:rsidRDefault="003B51B2" w:rsidP="003B51B2">
          <w:pPr>
            <w:rPr>
              <w:rFonts w:ascii="Arial" w:hAnsi="Arial"/>
              <w:sz w:val="20"/>
              <w:lang w:val="es-CO"/>
            </w:rPr>
          </w:pPr>
          <w:r w:rsidRPr="003B51B2">
            <w:rPr>
              <w:rFonts w:ascii="Arial" w:hAnsi="Arial"/>
              <w:sz w:val="20"/>
              <w:lang w:val="es-CO"/>
            </w:rPr>
            <w:t>Especificación de Caso de Uso: ECU - 0</w:t>
          </w:r>
          <w:r w:rsidR="00985BB6">
            <w:rPr>
              <w:rFonts w:ascii="Arial" w:hAnsi="Arial"/>
              <w:sz w:val="20"/>
              <w:lang w:val="es-CO"/>
            </w:rPr>
            <w:t>1</w:t>
          </w:r>
        </w:p>
      </w:tc>
      <w:tc>
        <w:tcPr>
          <w:tcW w:w="3111" w:type="dxa"/>
        </w:tcPr>
        <w:p w14:paraId="7055DE68" w14:textId="64162284" w:rsidR="00985EE5" w:rsidRPr="003B51B2" w:rsidRDefault="00766A9D">
          <w:pPr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6DF5796E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3062715"/>
    <w:multiLevelType w:val="hybridMultilevel"/>
    <w:tmpl w:val="B9AC6BF6"/>
    <w:lvl w:ilvl="0" w:tplc="A7BC6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91461FC"/>
    <w:multiLevelType w:val="hybridMultilevel"/>
    <w:tmpl w:val="963E6F64"/>
    <w:lvl w:ilvl="0" w:tplc="FC920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A6B"/>
    <w:rsid w:val="00000A35"/>
    <w:rsid w:val="0005497B"/>
    <w:rsid w:val="00067C29"/>
    <w:rsid w:val="000717BC"/>
    <w:rsid w:val="0008182B"/>
    <w:rsid w:val="000E0CBF"/>
    <w:rsid w:val="000E5836"/>
    <w:rsid w:val="000F7A12"/>
    <w:rsid w:val="0010085C"/>
    <w:rsid w:val="00111DAA"/>
    <w:rsid w:val="00115045"/>
    <w:rsid w:val="00155899"/>
    <w:rsid w:val="001751A2"/>
    <w:rsid w:val="001B6A6A"/>
    <w:rsid w:val="001C5109"/>
    <w:rsid w:val="002251D7"/>
    <w:rsid w:val="00274F85"/>
    <w:rsid w:val="00285E94"/>
    <w:rsid w:val="002E269D"/>
    <w:rsid w:val="003B3A6B"/>
    <w:rsid w:val="003B51B2"/>
    <w:rsid w:val="004542E5"/>
    <w:rsid w:val="00464772"/>
    <w:rsid w:val="004C19E0"/>
    <w:rsid w:val="00531F27"/>
    <w:rsid w:val="005B6CF3"/>
    <w:rsid w:val="005C7812"/>
    <w:rsid w:val="006B0D38"/>
    <w:rsid w:val="006D2DEF"/>
    <w:rsid w:val="006F60B2"/>
    <w:rsid w:val="00735DE1"/>
    <w:rsid w:val="0076313B"/>
    <w:rsid w:val="00766A9D"/>
    <w:rsid w:val="0077534A"/>
    <w:rsid w:val="008261CA"/>
    <w:rsid w:val="008866E4"/>
    <w:rsid w:val="008910FD"/>
    <w:rsid w:val="008E5C5F"/>
    <w:rsid w:val="00942ADD"/>
    <w:rsid w:val="00985BB6"/>
    <w:rsid w:val="00985EE5"/>
    <w:rsid w:val="00A662D7"/>
    <w:rsid w:val="00A937A5"/>
    <w:rsid w:val="00AA230A"/>
    <w:rsid w:val="00B03A06"/>
    <w:rsid w:val="00B5242F"/>
    <w:rsid w:val="00BC6271"/>
    <w:rsid w:val="00C80273"/>
    <w:rsid w:val="00CB46D5"/>
    <w:rsid w:val="00D0538A"/>
    <w:rsid w:val="00D134FF"/>
    <w:rsid w:val="00D729AE"/>
    <w:rsid w:val="00DD175D"/>
    <w:rsid w:val="00E24B2C"/>
    <w:rsid w:val="00E87B3A"/>
    <w:rsid w:val="00E96106"/>
    <w:rsid w:val="00F63237"/>
    <w:rsid w:val="00FB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AA0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cuerpo">
    <w:name w:val="Body Text"/>
    <w:basedOn w:val="Normal"/>
    <w:link w:val="Textodecuerpo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decuerpoCar">
    <w:name w:val="Texto de cuerpo Car"/>
    <w:basedOn w:val="Fuentedeprrafopredeter"/>
    <w:link w:val="Textodecuerpo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esktop\jenny%20johana\ingenieria%20de%20softwre2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\Users\cabletronik\Desktop\jenny johana\ingenieria de softwre2\uc_specification_tpl.dot</Template>
  <TotalTime>26</TotalTime>
  <Pages>1</Pages>
  <Words>250</Words>
  <Characters>1377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cabletronik</dc:creator>
  <cp:lastModifiedBy>Julián Alberto Gaitán Arias</cp:lastModifiedBy>
  <cp:revision>43</cp:revision>
  <cp:lastPrinted>1901-01-01T04:56:16Z</cp:lastPrinted>
  <dcterms:created xsi:type="dcterms:W3CDTF">2014-06-12T07:24:00Z</dcterms:created>
  <dcterms:modified xsi:type="dcterms:W3CDTF">2014-07-19T03:27:00Z</dcterms:modified>
</cp:coreProperties>
</file>