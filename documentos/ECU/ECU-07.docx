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974" w14:textId="77777777" w:rsidR="00A77B3E" w:rsidRDefault="00A77B3E" w:rsidP="00A77B3E">
      <w:pPr>
        <w:pStyle w:val="Ttulo"/>
      </w:pPr>
      <w:r w:rsidRPr="004D7E7A">
        <w:t>Hospital Veterinario</w:t>
      </w:r>
      <w:r w:rsidRPr="004D7E7A">
        <w:br/>
      </w:r>
      <w:r>
        <w:t>Caso de uso: Modificar Información Básica MVZ'</w:t>
      </w:r>
    </w:p>
    <w:p w14:paraId="58B45F25" w14:textId="77777777" w:rsidR="00A77B3E" w:rsidRPr="004D7E7A" w:rsidRDefault="00A77B3E" w:rsidP="00A77B3E">
      <w:pPr>
        <w:pStyle w:val="Ttulo"/>
      </w:pPr>
    </w:p>
    <w:p w14:paraId="1AB2FDA3" w14:textId="77777777" w:rsidR="00A77B3E" w:rsidRDefault="00A77B3E" w:rsidP="00A77B3E">
      <w:pPr>
        <w:pStyle w:val="Ttulo1"/>
        <w:ind w:left="720" w:hanging="720"/>
      </w:pPr>
      <w:r>
        <w:t>Descripción general</w:t>
      </w:r>
    </w:p>
    <w:p w14:paraId="5FB91EF8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Este caso de uso permite modificar la información básica del MVZ, como lo es el nombre y la especialidad de este.</w:t>
      </w:r>
    </w:p>
    <w:p w14:paraId="5BE5F83E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Actor</w:t>
      </w:r>
    </w:p>
    <w:p w14:paraId="20714ECC" w14:textId="77777777" w:rsidR="00A77B3E" w:rsidRPr="004D7E7A" w:rsidRDefault="00A77B3E" w:rsidP="00245D75">
      <w:pPr>
        <w:pStyle w:val="Ttulo2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  <w:b w:val="0"/>
        </w:rPr>
        <w:t>MVZ que esté usando el sistema y necesite modificar dicha información.</w:t>
      </w:r>
    </w:p>
    <w:p w14:paraId="35E8ADA5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Pre</w:t>
      </w:r>
      <w:r>
        <w:rPr>
          <w:rFonts w:cs="Arial"/>
        </w:rPr>
        <w:t>-condiciones</w:t>
      </w:r>
      <w:bookmarkStart w:id="0" w:name="_GoBack"/>
      <w:bookmarkEnd w:id="0"/>
    </w:p>
    <w:p w14:paraId="3A5A5BFF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tener guardado los perfiles de todos los MVZ que atenderán a los pacientes.</w:t>
      </w:r>
    </w:p>
    <w:p w14:paraId="3788234C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 básico de eventos</w:t>
      </w:r>
    </w:p>
    <w:p w14:paraId="7CBEF665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selecciona la opción “Gestión de MVZ”</w:t>
      </w:r>
    </w:p>
    <w:p w14:paraId="44FF6E16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allí selecciona el perfil del cual desea modificar la información.</w:t>
      </w:r>
    </w:p>
    <w:p w14:paraId="162F2354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 el cambio respectivo, sea en el nombre o la especialidad del MVZ.</w:t>
      </w:r>
    </w:p>
    <w:p w14:paraId="296AFF1F" w14:textId="77777777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un mensaje de confirmación para indicar que la operación se realizó correctamente.</w:t>
      </w:r>
    </w:p>
    <w:p w14:paraId="08CA052F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es redirigido al menú principal.</w:t>
      </w:r>
    </w:p>
    <w:p w14:paraId="49358309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Flujos Alternos</w:t>
      </w:r>
    </w:p>
    <w:p w14:paraId="24F0DB7E" w14:textId="77777777" w:rsidR="00A77B3E" w:rsidRPr="004D7E7A" w:rsidRDefault="0031533E" w:rsidP="00FB06AD">
      <w:pPr>
        <w:pStyle w:val="Ttulo2"/>
      </w:pPr>
      <w:r>
        <w:t>Cancelación de operación</w:t>
      </w:r>
    </w:p>
    <w:p w14:paraId="472147D7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Si en el paso 3 el usuario no quiere realizar ningún cambio:</w:t>
      </w:r>
    </w:p>
    <w:p w14:paraId="62CDDF7E" w14:textId="1634F6A0" w:rsidR="00A77B3E" w:rsidRDefault="00716790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</w:t>
      </w:r>
      <w:r w:rsidR="00A77B3E">
        <w:rPr>
          <w:rFonts w:ascii="Arial" w:hAnsi="Arial" w:cs="Arial"/>
        </w:rPr>
        <w:t xml:space="preserve"> el botón “Cancelar”.</w:t>
      </w:r>
    </w:p>
    <w:p w14:paraId="0F03BD31" w14:textId="77777777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mensaje para confirmarle al usuario que canceló la operación de modificación del perfil del MVZ seleccionado anteriormente.</w:t>
      </w:r>
    </w:p>
    <w:p w14:paraId="1D7DC12B" w14:textId="77777777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5 del flujo normal de eventos.</w:t>
      </w:r>
    </w:p>
    <w:p w14:paraId="6C993E81" w14:textId="687BFD3C" w:rsidR="00716790" w:rsidRDefault="00716790" w:rsidP="00FB06AD">
      <w:pPr>
        <w:pStyle w:val="Textodecuerpo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 hay perfiles disponibles </w:t>
      </w:r>
    </w:p>
    <w:p w14:paraId="709E8891" w14:textId="0CEA2355" w:rsidR="00716790" w:rsidRDefault="00716790" w:rsidP="00716790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2 no hay perfiles disponibles:</w:t>
      </w:r>
    </w:p>
    <w:p w14:paraId="0B28C4F4" w14:textId="21A9372D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 xml:space="preserve">El sistema mostrará un mensaje de alerta que le indicará </w:t>
      </w:r>
      <w:r w:rsidR="00F10D32">
        <w:t xml:space="preserve">al usuario </w:t>
      </w:r>
      <w:r>
        <w:t>que no existen perfiles en el sistema.</w:t>
      </w:r>
    </w:p>
    <w:p w14:paraId="3561F565" w14:textId="6EBA18C8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>El usuario presionará el botón “Cancelar”</w:t>
      </w:r>
    </w:p>
    <w:p w14:paraId="28087BD5" w14:textId="77777777" w:rsidR="00716790" w:rsidRDefault="00716790" w:rsidP="00245D75">
      <w:pPr>
        <w:pStyle w:val="Ttulo3"/>
        <w:numPr>
          <w:ilvl w:val="0"/>
          <w:numId w:val="0"/>
        </w:numPr>
        <w:ind w:left="1440"/>
        <w:jc w:val="both"/>
      </w:pPr>
    </w:p>
    <w:p w14:paraId="7E2B68D2" w14:textId="229FEF57" w:rsidR="00716790" w:rsidRDefault="00716790" w:rsidP="00245D75">
      <w:pPr>
        <w:pStyle w:val="Textodecuerpo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5 del flujo normal de eventos.</w:t>
      </w:r>
    </w:p>
    <w:p w14:paraId="01A5FEEF" w14:textId="77777777" w:rsidR="00FB06AD" w:rsidRDefault="00FB06AD" w:rsidP="00FB06AD">
      <w:pPr>
        <w:pStyle w:val="Ttulo2"/>
        <w:numPr>
          <w:ilvl w:val="0"/>
          <w:numId w:val="0"/>
        </w:numPr>
        <w:ind w:left="576" w:hanging="576"/>
      </w:pPr>
    </w:p>
    <w:p w14:paraId="6B0C6E9C" w14:textId="25815D18" w:rsidR="00204159" w:rsidRDefault="00204159" w:rsidP="00FB06AD">
      <w:pPr>
        <w:pStyle w:val="Ttulo2"/>
        <w:numPr>
          <w:ilvl w:val="1"/>
          <w:numId w:val="9"/>
        </w:numPr>
      </w:pPr>
      <w:r>
        <w:t>No se registró el cambio</w:t>
      </w:r>
    </w:p>
    <w:p w14:paraId="75D68194" w14:textId="52BAA327" w:rsidR="00FB06AD" w:rsidRDefault="00FB06AD" w:rsidP="00FB06AD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4 el sistema no puede realizar el cambio respectivo:</w:t>
      </w:r>
    </w:p>
    <w:p w14:paraId="5D11FFEF" w14:textId="407D40C5" w:rsidR="00FB06AD" w:rsidRDefault="00FB06AD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sistema mostrará un men</w:t>
      </w:r>
      <w:r w:rsidR="00F10D32">
        <w:rPr>
          <w:rFonts w:ascii="Arial" w:hAnsi="Arial" w:cs="Arial"/>
        </w:rPr>
        <w:t>saje de error el cual le indicará al usuario que la operación no se pudo realizar por algún problema de conexión a la base de datos.</w:t>
      </w:r>
    </w:p>
    <w:p w14:paraId="2D12ACD5" w14:textId="0AF71CC6" w:rsidR="00F10D32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 el botón cancelar.</w:t>
      </w:r>
    </w:p>
    <w:p w14:paraId="6241A22A" w14:textId="1D452BBE" w:rsidR="00F10D32" w:rsidRPr="00FB06AD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</w:t>
      </w:r>
      <w:r w:rsidR="00245D75">
        <w:rPr>
          <w:rFonts w:ascii="Arial" w:hAnsi="Arial" w:cs="Arial"/>
        </w:rPr>
        <w:t>ú</w:t>
      </w:r>
      <w:r>
        <w:rPr>
          <w:rFonts w:ascii="Arial" w:hAnsi="Arial" w:cs="Arial"/>
        </w:rPr>
        <w:t>a en el paso 5 del flujo normal de eventos.</w:t>
      </w:r>
    </w:p>
    <w:p w14:paraId="60222D22" w14:textId="77777777" w:rsidR="00204159" w:rsidRPr="00204159" w:rsidRDefault="00204159" w:rsidP="00FB06AD">
      <w:pPr>
        <w:pStyle w:val="Textodecuerpo"/>
        <w:ind w:left="578" w:firstLine="130"/>
        <w:rPr>
          <w:rFonts w:ascii="Arial" w:hAnsi="Arial" w:cs="Arial"/>
        </w:rPr>
      </w:pPr>
    </w:p>
    <w:p w14:paraId="5C5E1EDA" w14:textId="68499197" w:rsidR="00A77B3E" w:rsidRPr="004D7E7A" w:rsidRDefault="00FE0082" w:rsidP="00A77B3E">
      <w:pPr>
        <w:pStyle w:val="Ttulo1"/>
        <w:rPr>
          <w:rFonts w:cs="Arial"/>
        </w:rPr>
      </w:pPr>
      <w:r>
        <w:rPr>
          <w:rFonts w:cs="Arial"/>
        </w:rPr>
        <w:t>Post-condiciones</w:t>
      </w:r>
    </w:p>
    <w:p w14:paraId="12846884" w14:textId="21ADF929" w:rsidR="00CA236F" w:rsidRPr="00FE0082" w:rsidRDefault="00A77B3E" w:rsidP="00245D75">
      <w:pPr>
        <w:pStyle w:val="Ttulo2"/>
        <w:jc w:val="both"/>
        <w:rPr>
          <w:rFonts w:cs="Arial"/>
          <w:b w:val="0"/>
        </w:rPr>
      </w:pPr>
      <w:r w:rsidRPr="004D7E7A">
        <w:rPr>
          <w:rFonts w:cs="Arial"/>
          <w:b w:val="0"/>
        </w:rPr>
        <w:t>El sistema queda actualizado con la nueva información del MVZ correspondiente</w:t>
      </w:r>
      <w:r w:rsidR="00FE0082">
        <w:rPr>
          <w:rFonts w:cs="Arial"/>
          <w:b w:val="0"/>
        </w:rPr>
        <w:t>.</w:t>
      </w:r>
    </w:p>
    <w:sectPr w:rsidR="00CA236F" w:rsidRPr="00FE008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9DE8" w14:textId="77777777" w:rsidR="00204159" w:rsidRDefault="00204159" w:rsidP="00A77B3E">
      <w:r>
        <w:separator/>
      </w:r>
    </w:p>
  </w:endnote>
  <w:endnote w:type="continuationSeparator" w:id="0">
    <w:p w14:paraId="4F05A9A3" w14:textId="77777777" w:rsidR="00204159" w:rsidRDefault="00204159" w:rsidP="00A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04159" w14:paraId="7A64A167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DB746" w14:textId="77777777" w:rsidR="00204159" w:rsidRDefault="00204159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CD963" w14:textId="77777777" w:rsidR="00204159" w:rsidRDefault="00204159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D1C869A" w14:textId="77777777" w:rsidR="00204159" w:rsidRDefault="00204159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45D75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245D75">
            <w:rPr>
              <w:rStyle w:val="Nmerodepgina"/>
              <w:noProof/>
            </w:rPr>
            <w:t>2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0190D625" w14:textId="77777777" w:rsidR="00204159" w:rsidRDefault="0020415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41ED" w14:textId="77777777" w:rsidR="00204159" w:rsidRDefault="00204159" w:rsidP="00A77B3E">
      <w:r>
        <w:separator/>
      </w:r>
    </w:p>
  </w:footnote>
  <w:footnote w:type="continuationSeparator" w:id="0">
    <w:p w14:paraId="42DD6E94" w14:textId="77777777" w:rsidR="00204159" w:rsidRDefault="00204159" w:rsidP="00A77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04"/>
      <w:gridCol w:w="2544"/>
    </w:tblGrid>
    <w:tr w:rsidR="00204159" w14:paraId="6BCD84A1" w14:textId="77777777" w:rsidTr="00204159">
      <w:tblPrEx>
        <w:tblCellMar>
          <w:top w:w="0" w:type="dxa"/>
          <w:bottom w:w="0" w:type="dxa"/>
        </w:tblCellMar>
      </w:tblPrEx>
      <w:tc>
        <w:tcPr>
          <w:tcW w:w="6204" w:type="dxa"/>
        </w:tcPr>
        <w:p w14:paraId="502C68D4" w14:textId="77777777" w:rsidR="00204159" w:rsidRPr="004D7E7A" w:rsidRDefault="00204159" w:rsidP="00204159">
          <w:pPr>
            <w:tabs>
              <w:tab w:val="center" w:pos="3135"/>
            </w:tabs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Hospital Veterinario</w:t>
          </w:r>
          <w:r w:rsidRPr="004D7E7A">
            <w:rPr>
              <w:rFonts w:ascii="Arial" w:hAnsi="Arial" w:cs="Arial"/>
              <w:sz w:val="20"/>
            </w:rPr>
            <w:tab/>
          </w:r>
        </w:p>
      </w:tc>
      <w:tc>
        <w:tcPr>
          <w:tcW w:w="2544" w:type="dxa"/>
        </w:tcPr>
        <w:p w14:paraId="52BE5B9D" w14:textId="77777777" w:rsidR="00204159" w:rsidRPr="004D7E7A" w:rsidRDefault="00204159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Universidad de Caldas</w:t>
          </w:r>
        </w:p>
      </w:tc>
    </w:tr>
    <w:tr w:rsidR="00204159" w14:paraId="37CD1303" w14:textId="77777777" w:rsidTr="00204159">
      <w:tblPrEx>
        <w:tblCellMar>
          <w:top w:w="0" w:type="dxa"/>
          <w:bottom w:w="0" w:type="dxa"/>
        </w:tblCellMar>
      </w:tblPrEx>
      <w:tc>
        <w:tcPr>
          <w:tcW w:w="6204" w:type="dxa"/>
        </w:tcPr>
        <w:p w14:paraId="4665F239" w14:textId="77777777" w:rsidR="00204159" w:rsidRPr="004D7E7A" w:rsidRDefault="00204159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Especificación de Caso de Uso: ECU - 07</w:t>
          </w:r>
        </w:p>
      </w:tc>
      <w:tc>
        <w:tcPr>
          <w:tcW w:w="2544" w:type="dxa"/>
        </w:tcPr>
        <w:p w14:paraId="500A5789" w14:textId="77777777" w:rsidR="00204159" w:rsidRPr="004D7E7A" w:rsidRDefault="00204159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Fecha: 11 Junio del 2014</w:t>
          </w:r>
        </w:p>
      </w:tc>
    </w:tr>
  </w:tbl>
  <w:p w14:paraId="515F37AD" w14:textId="77777777" w:rsidR="00204159" w:rsidRDefault="00204159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EA41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C94A96"/>
    <w:multiLevelType w:val="hybridMultilevel"/>
    <w:tmpl w:val="67824B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7FE462D"/>
    <w:multiLevelType w:val="hybridMultilevel"/>
    <w:tmpl w:val="A7EA2D94"/>
    <w:lvl w:ilvl="0" w:tplc="C7FEE04A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2A48EFC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F3A4C"/>
    <w:multiLevelType w:val="hybridMultilevel"/>
    <w:tmpl w:val="E2E4E7C2"/>
    <w:lvl w:ilvl="0" w:tplc="B842485C">
      <w:start w:val="5"/>
      <w:numFmt w:val="decimal"/>
      <w:lvlText w:val="%1.2"/>
      <w:lvlJc w:val="left"/>
      <w:pPr>
        <w:tabs>
          <w:tab w:val="num" w:pos="578"/>
        </w:tabs>
        <w:ind w:left="578" w:hanging="57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45492"/>
    <w:multiLevelType w:val="hybridMultilevel"/>
    <w:tmpl w:val="76DA1C6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26958F4"/>
    <w:multiLevelType w:val="multilevel"/>
    <w:tmpl w:val="EB7C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BD37CDA"/>
    <w:multiLevelType w:val="multilevel"/>
    <w:tmpl w:val="EB22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7">
    <w:nsid w:val="68037D6F"/>
    <w:multiLevelType w:val="multilevel"/>
    <w:tmpl w:val="D898B7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46C09"/>
    <w:multiLevelType w:val="multilevel"/>
    <w:tmpl w:val="76F4F5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E3E64D5"/>
    <w:multiLevelType w:val="hybridMultilevel"/>
    <w:tmpl w:val="6C3EFA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7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04159"/>
    <w:rsid w:val="00245D75"/>
    <w:rsid w:val="0031533E"/>
    <w:rsid w:val="00716790"/>
    <w:rsid w:val="007B6552"/>
    <w:rsid w:val="00A77B3E"/>
    <w:rsid w:val="00CA236F"/>
    <w:rsid w:val="00F10D32"/>
    <w:rsid w:val="00FB06AD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2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280</Words>
  <Characters>1544</Characters>
  <Application>Microsoft Macintosh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8</cp:revision>
  <dcterms:created xsi:type="dcterms:W3CDTF">2014-06-12T05:49:00Z</dcterms:created>
  <dcterms:modified xsi:type="dcterms:W3CDTF">2014-06-12T06:16:00Z</dcterms:modified>
</cp:coreProperties>
</file>